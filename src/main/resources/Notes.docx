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54DDA" w14:textId="6B182CB2" w:rsidR="002820FA" w:rsidRDefault="008D72BD" w:rsidP="008D72BD">
      <w:pPr>
        <w:pStyle w:val="Heading1"/>
      </w:pPr>
      <w:r>
        <w:t xml:space="preserve">SpringBoot + </w:t>
      </w:r>
      <w:proofErr w:type="spellStart"/>
      <w:r>
        <w:t>JasperReports</w:t>
      </w:r>
      <w:proofErr w:type="spellEnd"/>
    </w:p>
    <w:p w14:paraId="1A716E32" w14:textId="77777777" w:rsidR="008D72BD" w:rsidRDefault="008D72BD" w:rsidP="008D72BD"/>
    <w:p w14:paraId="03F830E7" w14:textId="03BA1BD3" w:rsidR="008D72BD" w:rsidRDefault="00575C8D" w:rsidP="00575C8D">
      <w:pPr>
        <w:pStyle w:val="Heading2"/>
      </w:pPr>
      <w:r>
        <w:t>Maven Dependency</w:t>
      </w:r>
    </w:p>
    <w:p w14:paraId="770A6E66" w14:textId="124828A8" w:rsidR="00575C8D" w:rsidRPr="00575C8D" w:rsidRDefault="00575C8D" w:rsidP="00575C8D">
      <w:pPr>
        <w:pStyle w:val="Output"/>
        <w:rPr>
          <w:color w:val="000000"/>
          <w:lang w:val="en-IN" w:eastAsia="en-GB"/>
        </w:rPr>
      </w:pPr>
      <w:r w:rsidRPr="00575C8D">
        <w:rPr>
          <w:color w:val="000000"/>
          <w:shd w:val="clear" w:color="auto" w:fill="EFEFEF"/>
          <w:lang w:val="en-IN" w:eastAsia="en-GB"/>
        </w:rPr>
        <w:t>&lt;</w:t>
      </w:r>
      <w:r w:rsidRPr="00575C8D">
        <w:rPr>
          <w:b/>
          <w:bCs/>
          <w:color w:val="000080"/>
          <w:shd w:val="clear" w:color="auto" w:fill="EFEFEF"/>
          <w:lang w:val="en-IN" w:eastAsia="en-GB"/>
        </w:rPr>
        <w:t>dependency</w:t>
      </w:r>
      <w:r w:rsidRPr="00575C8D">
        <w:rPr>
          <w:color w:val="000000"/>
          <w:shd w:val="clear" w:color="auto" w:fill="EFEFEF"/>
          <w:lang w:val="en-IN" w:eastAsia="en-GB"/>
        </w:rPr>
        <w:t>&gt;</w:t>
      </w:r>
      <w:r w:rsidRPr="00575C8D">
        <w:rPr>
          <w:color w:val="000000"/>
          <w:lang w:val="en-IN" w:eastAsia="en-GB"/>
        </w:rPr>
        <w:br/>
        <w:t xml:space="preserve">   </w:t>
      </w:r>
      <w:r w:rsidRPr="00575C8D">
        <w:rPr>
          <w:color w:val="000000"/>
          <w:shd w:val="clear" w:color="auto" w:fill="EFEFEF"/>
          <w:lang w:val="en-IN" w:eastAsia="en-GB"/>
        </w:rPr>
        <w:t>&lt;</w:t>
      </w:r>
      <w:proofErr w:type="spellStart"/>
      <w:r w:rsidRPr="00575C8D">
        <w:rPr>
          <w:b/>
          <w:bCs/>
          <w:color w:val="000080"/>
          <w:shd w:val="clear" w:color="auto" w:fill="EFEFEF"/>
          <w:lang w:val="en-IN" w:eastAsia="en-GB"/>
        </w:rPr>
        <w:t>groupId</w:t>
      </w:r>
      <w:proofErr w:type="spellEnd"/>
      <w:r w:rsidRPr="00575C8D">
        <w:rPr>
          <w:color w:val="000000"/>
          <w:shd w:val="clear" w:color="auto" w:fill="EFEFEF"/>
          <w:lang w:val="en-IN" w:eastAsia="en-GB"/>
        </w:rPr>
        <w:t>&gt;</w:t>
      </w:r>
      <w:proofErr w:type="spellStart"/>
      <w:r w:rsidRPr="00575C8D">
        <w:rPr>
          <w:color w:val="000000"/>
          <w:lang w:val="en-IN" w:eastAsia="en-GB"/>
        </w:rPr>
        <w:t>net.sf.jasperreports</w:t>
      </w:r>
      <w:proofErr w:type="spellEnd"/>
      <w:r w:rsidRPr="00575C8D">
        <w:rPr>
          <w:color w:val="000000"/>
          <w:shd w:val="clear" w:color="auto" w:fill="EFEFEF"/>
          <w:lang w:val="en-IN" w:eastAsia="en-GB"/>
        </w:rPr>
        <w:t>&lt;/</w:t>
      </w:r>
      <w:proofErr w:type="spellStart"/>
      <w:r w:rsidRPr="00575C8D">
        <w:rPr>
          <w:b/>
          <w:bCs/>
          <w:color w:val="000080"/>
          <w:shd w:val="clear" w:color="auto" w:fill="EFEFEF"/>
          <w:lang w:val="en-IN" w:eastAsia="en-GB"/>
        </w:rPr>
        <w:t>groupId</w:t>
      </w:r>
      <w:proofErr w:type="spellEnd"/>
      <w:r w:rsidRPr="00575C8D">
        <w:rPr>
          <w:color w:val="000000"/>
          <w:shd w:val="clear" w:color="auto" w:fill="EFEFEF"/>
          <w:lang w:val="en-IN" w:eastAsia="en-GB"/>
        </w:rPr>
        <w:t>&gt;</w:t>
      </w:r>
      <w:r w:rsidRPr="00575C8D">
        <w:rPr>
          <w:color w:val="000000"/>
          <w:lang w:val="en-IN" w:eastAsia="en-GB"/>
        </w:rPr>
        <w:br/>
        <w:t xml:space="preserve">   </w:t>
      </w:r>
      <w:r w:rsidRPr="00575C8D">
        <w:rPr>
          <w:color w:val="000000"/>
          <w:shd w:val="clear" w:color="auto" w:fill="EFEFEF"/>
          <w:lang w:val="en-IN" w:eastAsia="en-GB"/>
        </w:rPr>
        <w:t>&lt;</w:t>
      </w:r>
      <w:proofErr w:type="spellStart"/>
      <w:r w:rsidRPr="00575C8D">
        <w:rPr>
          <w:b/>
          <w:bCs/>
          <w:color w:val="000080"/>
          <w:shd w:val="clear" w:color="auto" w:fill="EFEFEF"/>
          <w:lang w:val="en-IN" w:eastAsia="en-GB"/>
        </w:rPr>
        <w:t>artifactId</w:t>
      </w:r>
      <w:proofErr w:type="spellEnd"/>
      <w:r w:rsidRPr="00575C8D">
        <w:rPr>
          <w:color w:val="000000"/>
          <w:shd w:val="clear" w:color="auto" w:fill="EFEFEF"/>
          <w:lang w:val="en-IN" w:eastAsia="en-GB"/>
        </w:rPr>
        <w:t>&gt;</w:t>
      </w:r>
      <w:proofErr w:type="spellStart"/>
      <w:r w:rsidRPr="00575C8D">
        <w:rPr>
          <w:color w:val="000000"/>
          <w:lang w:val="en-IN" w:eastAsia="en-GB"/>
        </w:rPr>
        <w:t>jasperreports</w:t>
      </w:r>
      <w:proofErr w:type="spellEnd"/>
      <w:r w:rsidRPr="00575C8D">
        <w:rPr>
          <w:color w:val="000000"/>
          <w:shd w:val="clear" w:color="auto" w:fill="EFEFEF"/>
          <w:lang w:val="en-IN" w:eastAsia="en-GB"/>
        </w:rPr>
        <w:t>&lt;/</w:t>
      </w:r>
      <w:proofErr w:type="spellStart"/>
      <w:r w:rsidRPr="00575C8D">
        <w:rPr>
          <w:b/>
          <w:bCs/>
          <w:color w:val="000080"/>
          <w:shd w:val="clear" w:color="auto" w:fill="EFEFEF"/>
          <w:lang w:val="en-IN" w:eastAsia="en-GB"/>
        </w:rPr>
        <w:t>artifactId</w:t>
      </w:r>
      <w:proofErr w:type="spellEnd"/>
      <w:r w:rsidRPr="00575C8D">
        <w:rPr>
          <w:color w:val="000000"/>
          <w:shd w:val="clear" w:color="auto" w:fill="EFEFEF"/>
          <w:lang w:val="en-IN" w:eastAsia="en-GB"/>
        </w:rPr>
        <w:t>&gt;</w:t>
      </w:r>
      <w:r w:rsidRPr="00575C8D">
        <w:rPr>
          <w:color w:val="000000"/>
          <w:lang w:val="en-IN" w:eastAsia="en-GB"/>
        </w:rPr>
        <w:br/>
        <w:t xml:space="preserve">   </w:t>
      </w:r>
      <w:r w:rsidRPr="00575C8D">
        <w:rPr>
          <w:color w:val="000000"/>
          <w:shd w:val="clear" w:color="auto" w:fill="EFEFEF"/>
          <w:lang w:val="en-IN" w:eastAsia="en-GB"/>
        </w:rPr>
        <w:t>&lt;</w:t>
      </w:r>
      <w:r w:rsidRPr="00575C8D">
        <w:rPr>
          <w:b/>
          <w:bCs/>
          <w:color w:val="000080"/>
          <w:shd w:val="clear" w:color="auto" w:fill="EFEFEF"/>
          <w:lang w:val="en-IN" w:eastAsia="en-GB"/>
        </w:rPr>
        <w:t>version</w:t>
      </w:r>
      <w:r w:rsidRPr="00575C8D">
        <w:rPr>
          <w:color w:val="000000"/>
          <w:shd w:val="clear" w:color="auto" w:fill="EFEFEF"/>
          <w:lang w:val="en-IN" w:eastAsia="en-GB"/>
        </w:rPr>
        <w:t>&gt;</w:t>
      </w:r>
      <w:r w:rsidRPr="00575C8D">
        <w:rPr>
          <w:color w:val="000000"/>
          <w:lang w:val="en-IN" w:eastAsia="en-GB"/>
        </w:rPr>
        <w:t>6.20.0</w:t>
      </w:r>
      <w:r w:rsidRPr="00575C8D">
        <w:rPr>
          <w:color w:val="000000"/>
          <w:shd w:val="clear" w:color="auto" w:fill="EFEFEF"/>
          <w:lang w:val="en-IN" w:eastAsia="en-GB"/>
        </w:rPr>
        <w:t>&lt;/</w:t>
      </w:r>
      <w:r w:rsidRPr="00575C8D">
        <w:rPr>
          <w:b/>
          <w:bCs/>
          <w:color w:val="000080"/>
          <w:shd w:val="clear" w:color="auto" w:fill="EFEFEF"/>
          <w:lang w:val="en-IN" w:eastAsia="en-GB"/>
        </w:rPr>
        <w:t>version</w:t>
      </w:r>
      <w:r w:rsidRPr="00575C8D">
        <w:rPr>
          <w:color w:val="000000"/>
          <w:shd w:val="clear" w:color="auto" w:fill="EFEFEF"/>
          <w:lang w:val="en-IN" w:eastAsia="en-GB"/>
        </w:rPr>
        <w:t>&gt;</w:t>
      </w:r>
      <w:r w:rsidRPr="00575C8D">
        <w:rPr>
          <w:color w:val="000000"/>
          <w:lang w:val="en-IN" w:eastAsia="en-GB"/>
        </w:rPr>
        <w:br/>
      </w:r>
      <w:r w:rsidRPr="00575C8D">
        <w:rPr>
          <w:color w:val="000000"/>
          <w:shd w:val="clear" w:color="auto" w:fill="EFEFEF"/>
          <w:lang w:val="en-IN" w:eastAsia="en-GB"/>
        </w:rPr>
        <w:t>&lt;/</w:t>
      </w:r>
      <w:r w:rsidRPr="00575C8D">
        <w:rPr>
          <w:b/>
          <w:bCs/>
          <w:color w:val="000080"/>
          <w:shd w:val="clear" w:color="auto" w:fill="EFEFEF"/>
          <w:lang w:val="en-IN" w:eastAsia="en-GB"/>
        </w:rPr>
        <w:t>dependency</w:t>
      </w:r>
      <w:r w:rsidRPr="00575C8D">
        <w:rPr>
          <w:color w:val="000000"/>
          <w:shd w:val="clear" w:color="auto" w:fill="EFEFEF"/>
          <w:lang w:val="en-IN" w:eastAsia="en-GB"/>
        </w:rPr>
        <w:t>&gt;</w:t>
      </w:r>
    </w:p>
    <w:p w14:paraId="05F2C5D6" w14:textId="77777777" w:rsidR="00575C8D" w:rsidRDefault="00575C8D" w:rsidP="00575C8D"/>
    <w:p w14:paraId="02E96082" w14:textId="77777777" w:rsidR="003900CB" w:rsidRDefault="003900CB" w:rsidP="00575C8D"/>
    <w:p w14:paraId="6F0A10AF" w14:textId="6769C3CC" w:rsidR="003900CB" w:rsidRDefault="003900CB" w:rsidP="003900CB">
      <w:pPr>
        <w:pStyle w:val="Heading2"/>
      </w:pPr>
      <w:r>
        <w:t xml:space="preserve">Create </w:t>
      </w:r>
      <w:proofErr w:type="spellStart"/>
      <w:r>
        <w:t>JasperReport</w:t>
      </w:r>
      <w:proofErr w:type="spellEnd"/>
    </w:p>
    <w:p w14:paraId="33526DFD" w14:textId="77777777" w:rsidR="003900CB" w:rsidRDefault="003900CB" w:rsidP="003900CB"/>
    <w:p w14:paraId="7D8F30FF" w14:textId="4DEBBCA1" w:rsidR="003900CB" w:rsidRDefault="003900CB" w:rsidP="003900CB">
      <w:pPr>
        <w:pStyle w:val="ListParagraph"/>
        <w:numPr>
          <w:ilvl w:val="0"/>
          <w:numId w:val="20"/>
        </w:numPr>
      </w:pPr>
      <w:r>
        <w:t xml:space="preserve">Create </w:t>
      </w:r>
      <w:proofErr w:type="spellStart"/>
      <w:r>
        <w:t>JasperReoprt</w:t>
      </w:r>
      <w:proofErr w:type="spellEnd"/>
      <w:r>
        <w:t xml:space="preserve"> in the Studio</w:t>
      </w:r>
    </w:p>
    <w:p w14:paraId="355E6E78" w14:textId="77777777" w:rsidR="003900CB" w:rsidRDefault="003900CB" w:rsidP="003900CB">
      <w:pPr>
        <w:pStyle w:val="ListParagraph"/>
      </w:pPr>
    </w:p>
    <w:p w14:paraId="72781FD0" w14:textId="42122E7B" w:rsidR="003900CB" w:rsidRPr="003900CB" w:rsidRDefault="003900CB" w:rsidP="003900CB">
      <w:pPr>
        <w:pStyle w:val="ListParagraph"/>
        <w:numPr>
          <w:ilvl w:val="0"/>
          <w:numId w:val="20"/>
        </w:numPr>
      </w:pPr>
      <w:r>
        <w:t>Copy .</w:t>
      </w:r>
      <w:proofErr w:type="spellStart"/>
      <w:r>
        <w:t>jrxml</w:t>
      </w:r>
      <w:proofErr w:type="spellEnd"/>
      <w:r>
        <w:t xml:space="preserve"> file to resources folder in SpringBoot project</w:t>
      </w:r>
    </w:p>
    <w:sectPr w:rsidR="003900CB" w:rsidRPr="003900CB" w:rsidSect="00764BBE">
      <w:footerReference w:type="default" r:id="rId10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3174C" w14:textId="77777777" w:rsidR="00BC3D85" w:rsidRDefault="00BC3D85">
      <w:pPr>
        <w:spacing w:line="240" w:lineRule="auto"/>
      </w:pPr>
      <w:r>
        <w:separator/>
      </w:r>
    </w:p>
  </w:endnote>
  <w:endnote w:type="continuationSeparator" w:id="0">
    <w:p w14:paraId="33BF7A62" w14:textId="77777777" w:rsidR="00BC3D85" w:rsidRDefault="00BC3D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Oswald">
    <w:panose1 w:val="00000500000000000000"/>
    <w:charset w:val="4D"/>
    <w:family w:val="auto"/>
    <w:pitch w:val="variable"/>
    <w:sig w:usb0="2000020F" w:usb1="00000000" w:usb2="00000000" w:usb3="00000000" w:csb0="00000197" w:csb1="00000000"/>
  </w:font>
  <w:font w:name="Rage Italic">
    <w:panose1 w:val="03070502040507070304"/>
    <w:charset w:val="4D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4384718"/>
      <w:docPartObj>
        <w:docPartGallery w:val="Page Numbers (Bottom of Page)"/>
        <w:docPartUnique/>
      </w:docPartObj>
    </w:sdtPr>
    <w:sdtEndPr>
      <w:rPr>
        <w:rFonts w:ascii="Rage Italic" w:hAnsi="Rage Italic"/>
        <w:caps w:val="0"/>
        <w:color w:val="FF0000"/>
        <w:sz w:val="28"/>
        <w:szCs w:val="2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sdtEndPr>
    <w:sdtContent>
      <w:p w14:paraId="2EE60DB7" w14:textId="00D4EDB2" w:rsidR="00B375AA" w:rsidRPr="00480B78" w:rsidRDefault="00B375AA">
        <w:pPr>
          <w:pStyle w:val="Footer"/>
          <w:pBdr>
            <w:top w:val="single" w:sz="4" w:space="1" w:color="D9D9D9" w:themeColor="background1" w:themeShade="D9"/>
          </w:pBdr>
          <w:rPr>
            <w:rFonts w:ascii="Rage Italic" w:hAnsi="Rage Italic"/>
            <w:bCs/>
            <w:caps w:val="0"/>
            <w:color w:val="FF0000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FD1390">
          <w:rPr>
            <w:b/>
            <w:bCs/>
            <w:noProof/>
          </w:rPr>
          <w:t>176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  <w:r>
          <w:rPr>
            <w:color w:val="7F7F7F" w:themeColor="background1" w:themeShade="7F"/>
            <w:spacing w:val="60"/>
          </w:rPr>
          <w:tab/>
        </w:r>
        <w:r>
          <w:rPr>
            <w:color w:val="7F7F7F" w:themeColor="background1" w:themeShade="7F"/>
            <w:spacing w:val="60"/>
          </w:rPr>
          <w:tab/>
        </w:r>
        <w:r>
          <w:rPr>
            <w:color w:val="7F7F7F" w:themeColor="background1" w:themeShade="7F"/>
            <w:spacing w:val="60"/>
          </w:rPr>
          <w:tab/>
        </w:r>
        <w:r>
          <w:rPr>
            <w:color w:val="7F7F7F" w:themeColor="background1" w:themeShade="7F"/>
            <w:spacing w:val="60"/>
          </w:rPr>
          <w:tab/>
        </w:r>
        <w:r>
          <w:rPr>
            <w:color w:val="7F7F7F" w:themeColor="background1" w:themeShade="7F"/>
            <w:spacing w:val="60"/>
          </w:rPr>
          <w:tab/>
        </w:r>
        <w:r>
          <w:rPr>
            <w:color w:val="7F7F7F" w:themeColor="background1" w:themeShade="7F"/>
            <w:spacing w:val="60"/>
          </w:rPr>
          <w:tab/>
        </w:r>
        <w:r>
          <w:rPr>
            <w:color w:val="7F7F7F" w:themeColor="background1" w:themeShade="7F"/>
            <w:spacing w:val="60"/>
          </w:rPr>
          <w:tab/>
        </w:r>
        <w:r>
          <w:rPr>
            <w:color w:val="7F7F7F" w:themeColor="background1" w:themeShade="7F"/>
            <w:spacing w:val="60"/>
          </w:rPr>
          <w:tab/>
        </w:r>
        <w:r>
          <w:rPr>
            <w:color w:val="7F7F7F" w:themeColor="background1" w:themeShade="7F"/>
            <w:spacing w:val="60"/>
          </w:rPr>
          <w:tab/>
        </w:r>
        <w:r>
          <w:rPr>
            <w:color w:val="7F7F7F" w:themeColor="background1" w:themeShade="7F"/>
            <w:spacing w:val="60"/>
          </w:rPr>
          <w:tab/>
        </w:r>
        <w:r w:rsidRPr="0005206F">
          <w:rPr>
            <w:rFonts w:ascii="Cambria" w:hAnsi="Cambria"/>
            <w:caps w:val="0"/>
            <w:color w:val="000000" w:themeColor="text1"/>
            <w:sz w:val="20"/>
            <w:szCs w:val="2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Satya Kaveti</w:t>
        </w:r>
      </w:p>
    </w:sdtContent>
  </w:sdt>
  <w:p w14:paraId="4AA8E41F" w14:textId="77777777" w:rsidR="00B375AA" w:rsidRDefault="00B375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E296D" w14:textId="77777777" w:rsidR="00BC3D85" w:rsidRDefault="00BC3D85">
      <w:pPr>
        <w:spacing w:line="240" w:lineRule="auto"/>
      </w:pPr>
      <w:r>
        <w:separator/>
      </w:r>
    </w:p>
  </w:footnote>
  <w:footnote w:type="continuationSeparator" w:id="0">
    <w:p w14:paraId="46F8A66F" w14:textId="77777777" w:rsidR="00BC3D85" w:rsidRDefault="00BC3D8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8AA0A53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4064989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531D5B"/>
    <w:multiLevelType w:val="multilevel"/>
    <w:tmpl w:val="BF2EC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C32ACF"/>
    <w:multiLevelType w:val="hybridMultilevel"/>
    <w:tmpl w:val="5CFEDE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4C6440"/>
    <w:multiLevelType w:val="hybridMultilevel"/>
    <w:tmpl w:val="7D72E674"/>
    <w:lvl w:ilvl="0" w:tplc="08090001">
      <w:start w:val="1"/>
      <w:numFmt w:val="bullet"/>
      <w:lvlText w:val=""/>
      <w:lvlJc w:val="left"/>
      <w:pPr>
        <w:ind w:left="163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5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7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9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1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3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5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7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99" w:hanging="360"/>
      </w:pPr>
      <w:rPr>
        <w:rFonts w:ascii="Wingdings" w:hAnsi="Wingdings" w:hint="default"/>
      </w:rPr>
    </w:lvl>
  </w:abstractNum>
  <w:abstractNum w:abstractNumId="5" w15:restartNumberingAfterBreak="0">
    <w:nsid w:val="304F0250"/>
    <w:multiLevelType w:val="hybridMultilevel"/>
    <w:tmpl w:val="C2723B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2F649F"/>
    <w:multiLevelType w:val="hybridMultilevel"/>
    <w:tmpl w:val="E1A892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7C1BA1"/>
    <w:multiLevelType w:val="hybridMultilevel"/>
    <w:tmpl w:val="0BBA51E8"/>
    <w:lvl w:ilvl="0" w:tplc="BE0430AA">
      <w:start w:val="1"/>
      <w:numFmt w:val="decimal"/>
      <w:lvlText w:val="%1."/>
      <w:lvlJc w:val="left"/>
      <w:pPr>
        <w:ind w:left="720" w:hanging="360"/>
      </w:pPr>
      <w:rPr>
        <w:rFonts w:ascii="Cambria" w:eastAsiaTheme="minorEastAsia" w:hAnsi="Cambria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DC610C"/>
    <w:multiLevelType w:val="hybridMultilevel"/>
    <w:tmpl w:val="AD6CB3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832C1B"/>
    <w:multiLevelType w:val="hybridMultilevel"/>
    <w:tmpl w:val="6D7A79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3D0535"/>
    <w:multiLevelType w:val="hybridMultilevel"/>
    <w:tmpl w:val="B9C091E0"/>
    <w:lvl w:ilvl="0" w:tplc="DEA8587A">
      <w:start w:val="1"/>
      <w:numFmt w:val="decimal"/>
      <w:lvlText w:val="%1."/>
      <w:lvlJc w:val="left"/>
      <w:pPr>
        <w:ind w:left="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60" w:hanging="360"/>
      </w:pPr>
    </w:lvl>
    <w:lvl w:ilvl="2" w:tplc="0809001B" w:tentative="1">
      <w:start w:val="1"/>
      <w:numFmt w:val="lowerRoman"/>
      <w:lvlText w:val="%3."/>
      <w:lvlJc w:val="right"/>
      <w:pPr>
        <w:ind w:left="1880" w:hanging="180"/>
      </w:pPr>
    </w:lvl>
    <w:lvl w:ilvl="3" w:tplc="0809000F" w:tentative="1">
      <w:start w:val="1"/>
      <w:numFmt w:val="decimal"/>
      <w:lvlText w:val="%4."/>
      <w:lvlJc w:val="left"/>
      <w:pPr>
        <w:ind w:left="2600" w:hanging="360"/>
      </w:pPr>
    </w:lvl>
    <w:lvl w:ilvl="4" w:tplc="08090019" w:tentative="1">
      <w:start w:val="1"/>
      <w:numFmt w:val="lowerLetter"/>
      <w:lvlText w:val="%5."/>
      <w:lvlJc w:val="left"/>
      <w:pPr>
        <w:ind w:left="3320" w:hanging="360"/>
      </w:pPr>
    </w:lvl>
    <w:lvl w:ilvl="5" w:tplc="0809001B" w:tentative="1">
      <w:start w:val="1"/>
      <w:numFmt w:val="lowerRoman"/>
      <w:lvlText w:val="%6."/>
      <w:lvlJc w:val="right"/>
      <w:pPr>
        <w:ind w:left="4040" w:hanging="180"/>
      </w:pPr>
    </w:lvl>
    <w:lvl w:ilvl="6" w:tplc="0809000F" w:tentative="1">
      <w:start w:val="1"/>
      <w:numFmt w:val="decimal"/>
      <w:lvlText w:val="%7."/>
      <w:lvlJc w:val="left"/>
      <w:pPr>
        <w:ind w:left="4760" w:hanging="360"/>
      </w:pPr>
    </w:lvl>
    <w:lvl w:ilvl="7" w:tplc="08090019" w:tentative="1">
      <w:start w:val="1"/>
      <w:numFmt w:val="lowerLetter"/>
      <w:lvlText w:val="%8."/>
      <w:lvlJc w:val="left"/>
      <w:pPr>
        <w:ind w:left="5480" w:hanging="360"/>
      </w:pPr>
    </w:lvl>
    <w:lvl w:ilvl="8" w:tplc="0809001B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11" w15:restartNumberingAfterBreak="0">
    <w:nsid w:val="44BE6AC3"/>
    <w:multiLevelType w:val="hybridMultilevel"/>
    <w:tmpl w:val="957078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0E0331"/>
    <w:multiLevelType w:val="hybridMultilevel"/>
    <w:tmpl w:val="1E9EE5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3757A4"/>
    <w:multiLevelType w:val="hybridMultilevel"/>
    <w:tmpl w:val="0BB8E0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2719E9"/>
    <w:multiLevelType w:val="multilevel"/>
    <w:tmpl w:val="828A6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077B92"/>
    <w:multiLevelType w:val="hybridMultilevel"/>
    <w:tmpl w:val="D8DE7B4A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0E24B03"/>
    <w:multiLevelType w:val="hybridMultilevel"/>
    <w:tmpl w:val="D3781DAE"/>
    <w:lvl w:ilvl="0" w:tplc="08090001">
      <w:start w:val="1"/>
      <w:numFmt w:val="bullet"/>
      <w:lvlText w:val=""/>
      <w:lvlJc w:val="left"/>
      <w:pPr>
        <w:ind w:left="254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6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8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70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2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4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6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8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308" w:hanging="360"/>
      </w:pPr>
      <w:rPr>
        <w:rFonts w:ascii="Wingdings" w:hAnsi="Wingdings" w:hint="default"/>
      </w:rPr>
    </w:lvl>
  </w:abstractNum>
  <w:abstractNum w:abstractNumId="17" w15:restartNumberingAfterBreak="0">
    <w:nsid w:val="72E6398B"/>
    <w:multiLevelType w:val="hybridMultilevel"/>
    <w:tmpl w:val="7A7A08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1B31D5"/>
    <w:multiLevelType w:val="multilevel"/>
    <w:tmpl w:val="F3629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6C9562D"/>
    <w:multiLevelType w:val="multilevel"/>
    <w:tmpl w:val="9678E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42398">
    <w:abstractNumId w:val="1"/>
  </w:num>
  <w:num w:numId="2" w16cid:durableId="1989245630">
    <w:abstractNumId w:val="0"/>
  </w:num>
  <w:num w:numId="3" w16cid:durableId="1445267060">
    <w:abstractNumId w:val="12"/>
  </w:num>
  <w:num w:numId="4" w16cid:durableId="83259193">
    <w:abstractNumId w:val="5"/>
  </w:num>
  <w:num w:numId="5" w16cid:durableId="1062406660">
    <w:abstractNumId w:val="10"/>
  </w:num>
  <w:num w:numId="6" w16cid:durableId="539438832">
    <w:abstractNumId w:val="15"/>
  </w:num>
  <w:num w:numId="7" w16cid:durableId="1398551676">
    <w:abstractNumId w:val="6"/>
  </w:num>
  <w:num w:numId="8" w16cid:durableId="1043410291">
    <w:abstractNumId w:val="14"/>
  </w:num>
  <w:num w:numId="9" w16cid:durableId="1984264248">
    <w:abstractNumId w:val="18"/>
  </w:num>
  <w:num w:numId="10" w16cid:durableId="1800299050">
    <w:abstractNumId w:val="9"/>
  </w:num>
  <w:num w:numId="11" w16cid:durableId="282658263">
    <w:abstractNumId w:val="2"/>
  </w:num>
  <w:num w:numId="12" w16cid:durableId="457383086">
    <w:abstractNumId w:val="17"/>
  </w:num>
  <w:num w:numId="13" w16cid:durableId="1602840293">
    <w:abstractNumId w:val="19"/>
  </w:num>
  <w:num w:numId="14" w16cid:durableId="1250309014">
    <w:abstractNumId w:val="13"/>
  </w:num>
  <w:num w:numId="15" w16cid:durableId="429547304">
    <w:abstractNumId w:val="8"/>
  </w:num>
  <w:num w:numId="16" w16cid:durableId="1960645920">
    <w:abstractNumId w:val="3"/>
  </w:num>
  <w:num w:numId="17" w16cid:durableId="1711956767">
    <w:abstractNumId w:val="16"/>
  </w:num>
  <w:num w:numId="18" w16cid:durableId="263345838">
    <w:abstractNumId w:val="4"/>
  </w:num>
  <w:num w:numId="19" w16cid:durableId="1711374058">
    <w:abstractNumId w:val="7"/>
  </w:num>
  <w:num w:numId="20" w16cid:durableId="1776559511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hideSpellingErrors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469"/>
    <w:rsid w:val="000001E4"/>
    <w:rsid w:val="00000BF3"/>
    <w:rsid w:val="00000E19"/>
    <w:rsid w:val="000011A5"/>
    <w:rsid w:val="000017F2"/>
    <w:rsid w:val="0000272A"/>
    <w:rsid w:val="00002A4C"/>
    <w:rsid w:val="000047E7"/>
    <w:rsid w:val="00004B42"/>
    <w:rsid w:val="00004CEA"/>
    <w:rsid w:val="00004EDC"/>
    <w:rsid w:val="00004FA6"/>
    <w:rsid w:val="000051B5"/>
    <w:rsid w:val="00005846"/>
    <w:rsid w:val="00005A15"/>
    <w:rsid w:val="000063FF"/>
    <w:rsid w:val="000066A9"/>
    <w:rsid w:val="00006E8B"/>
    <w:rsid w:val="00007680"/>
    <w:rsid w:val="000101BB"/>
    <w:rsid w:val="00010E76"/>
    <w:rsid w:val="00012787"/>
    <w:rsid w:val="00012931"/>
    <w:rsid w:val="00012C4D"/>
    <w:rsid w:val="0001366D"/>
    <w:rsid w:val="000136DA"/>
    <w:rsid w:val="0001554D"/>
    <w:rsid w:val="000156D2"/>
    <w:rsid w:val="00015943"/>
    <w:rsid w:val="0001595E"/>
    <w:rsid w:val="00015DF8"/>
    <w:rsid w:val="00016470"/>
    <w:rsid w:val="0001773F"/>
    <w:rsid w:val="00020ADE"/>
    <w:rsid w:val="00020B77"/>
    <w:rsid w:val="00020BE5"/>
    <w:rsid w:val="00020D6C"/>
    <w:rsid w:val="00020E0A"/>
    <w:rsid w:val="000210B2"/>
    <w:rsid w:val="00021207"/>
    <w:rsid w:val="00021DC7"/>
    <w:rsid w:val="00023308"/>
    <w:rsid w:val="00023461"/>
    <w:rsid w:val="0002512F"/>
    <w:rsid w:val="0002515A"/>
    <w:rsid w:val="00025A42"/>
    <w:rsid w:val="00030001"/>
    <w:rsid w:val="00031EFD"/>
    <w:rsid w:val="00032B6D"/>
    <w:rsid w:val="00032BF9"/>
    <w:rsid w:val="00032DBB"/>
    <w:rsid w:val="000343E4"/>
    <w:rsid w:val="00035A9A"/>
    <w:rsid w:val="00035CCD"/>
    <w:rsid w:val="00037E62"/>
    <w:rsid w:val="00041307"/>
    <w:rsid w:val="000415EF"/>
    <w:rsid w:val="0004214A"/>
    <w:rsid w:val="000423D0"/>
    <w:rsid w:val="00042ED2"/>
    <w:rsid w:val="0004368B"/>
    <w:rsid w:val="00043928"/>
    <w:rsid w:val="00044101"/>
    <w:rsid w:val="00044CF0"/>
    <w:rsid w:val="00045B19"/>
    <w:rsid w:val="000466A9"/>
    <w:rsid w:val="00047816"/>
    <w:rsid w:val="00047D3A"/>
    <w:rsid w:val="00050C86"/>
    <w:rsid w:val="00051A2E"/>
    <w:rsid w:val="00051EB7"/>
    <w:rsid w:val="0005206F"/>
    <w:rsid w:val="0005299A"/>
    <w:rsid w:val="00052F71"/>
    <w:rsid w:val="00053735"/>
    <w:rsid w:val="000537DA"/>
    <w:rsid w:val="00054570"/>
    <w:rsid w:val="0005472C"/>
    <w:rsid w:val="000547F0"/>
    <w:rsid w:val="000554B1"/>
    <w:rsid w:val="00055551"/>
    <w:rsid w:val="00055C06"/>
    <w:rsid w:val="0005644D"/>
    <w:rsid w:val="00057A43"/>
    <w:rsid w:val="00057E62"/>
    <w:rsid w:val="00057F9F"/>
    <w:rsid w:val="0006017B"/>
    <w:rsid w:val="0006084A"/>
    <w:rsid w:val="000610D1"/>
    <w:rsid w:val="000611B1"/>
    <w:rsid w:val="00061CB4"/>
    <w:rsid w:val="000624B9"/>
    <w:rsid w:val="000624E6"/>
    <w:rsid w:val="0006261C"/>
    <w:rsid w:val="000631F1"/>
    <w:rsid w:val="000635D6"/>
    <w:rsid w:val="00063648"/>
    <w:rsid w:val="00063805"/>
    <w:rsid w:val="000647EF"/>
    <w:rsid w:val="00064B7E"/>
    <w:rsid w:val="00064B9B"/>
    <w:rsid w:val="00065271"/>
    <w:rsid w:val="00065876"/>
    <w:rsid w:val="00065A30"/>
    <w:rsid w:val="000660A6"/>
    <w:rsid w:val="000665E4"/>
    <w:rsid w:val="00066708"/>
    <w:rsid w:val="00066D46"/>
    <w:rsid w:val="0006733D"/>
    <w:rsid w:val="00070A62"/>
    <w:rsid w:val="00070CD9"/>
    <w:rsid w:val="00071574"/>
    <w:rsid w:val="000715B7"/>
    <w:rsid w:val="00071D46"/>
    <w:rsid w:val="00071EFF"/>
    <w:rsid w:val="000720C3"/>
    <w:rsid w:val="00074D66"/>
    <w:rsid w:val="000752A6"/>
    <w:rsid w:val="000753D2"/>
    <w:rsid w:val="000772D9"/>
    <w:rsid w:val="000773CA"/>
    <w:rsid w:val="00080A90"/>
    <w:rsid w:val="00080F39"/>
    <w:rsid w:val="000818B9"/>
    <w:rsid w:val="00083D6A"/>
    <w:rsid w:val="00083F5B"/>
    <w:rsid w:val="00084209"/>
    <w:rsid w:val="0008542B"/>
    <w:rsid w:val="0008688D"/>
    <w:rsid w:val="00087C71"/>
    <w:rsid w:val="0009044D"/>
    <w:rsid w:val="000908F4"/>
    <w:rsid w:val="00092404"/>
    <w:rsid w:val="00092529"/>
    <w:rsid w:val="0009266D"/>
    <w:rsid w:val="00094BEF"/>
    <w:rsid w:val="0009540C"/>
    <w:rsid w:val="00096094"/>
    <w:rsid w:val="0009666A"/>
    <w:rsid w:val="00097052"/>
    <w:rsid w:val="00097224"/>
    <w:rsid w:val="000973F5"/>
    <w:rsid w:val="00097E84"/>
    <w:rsid w:val="000A016C"/>
    <w:rsid w:val="000A0482"/>
    <w:rsid w:val="000A0868"/>
    <w:rsid w:val="000A12E2"/>
    <w:rsid w:val="000A1471"/>
    <w:rsid w:val="000A14E0"/>
    <w:rsid w:val="000A2942"/>
    <w:rsid w:val="000A3B22"/>
    <w:rsid w:val="000A448D"/>
    <w:rsid w:val="000A4A98"/>
    <w:rsid w:val="000A5064"/>
    <w:rsid w:val="000A50B7"/>
    <w:rsid w:val="000A54A8"/>
    <w:rsid w:val="000A5A1F"/>
    <w:rsid w:val="000A62E3"/>
    <w:rsid w:val="000B0310"/>
    <w:rsid w:val="000B043F"/>
    <w:rsid w:val="000B05FF"/>
    <w:rsid w:val="000B0A50"/>
    <w:rsid w:val="000B13B7"/>
    <w:rsid w:val="000B2513"/>
    <w:rsid w:val="000B3725"/>
    <w:rsid w:val="000B45A0"/>
    <w:rsid w:val="000B5CB0"/>
    <w:rsid w:val="000B6171"/>
    <w:rsid w:val="000B6462"/>
    <w:rsid w:val="000B6EDF"/>
    <w:rsid w:val="000B6FEB"/>
    <w:rsid w:val="000B7CEE"/>
    <w:rsid w:val="000C00BA"/>
    <w:rsid w:val="000C02A8"/>
    <w:rsid w:val="000C08BE"/>
    <w:rsid w:val="000C18F9"/>
    <w:rsid w:val="000C1AAA"/>
    <w:rsid w:val="000C274A"/>
    <w:rsid w:val="000C284C"/>
    <w:rsid w:val="000C2AFA"/>
    <w:rsid w:val="000C321E"/>
    <w:rsid w:val="000C33F6"/>
    <w:rsid w:val="000C35EC"/>
    <w:rsid w:val="000C4302"/>
    <w:rsid w:val="000C64B9"/>
    <w:rsid w:val="000C7DDA"/>
    <w:rsid w:val="000D05E0"/>
    <w:rsid w:val="000D0B64"/>
    <w:rsid w:val="000D0F91"/>
    <w:rsid w:val="000D1250"/>
    <w:rsid w:val="000D1C5E"/>
    <w:rsid w:val="000D1D52"/>
    <w:rsid w:val="000D1F4F"/>
    <w:rsid w:val="000D2801"/>
    <w:rsid w:val="000D38B5"/>
    <w:rsid w:val="000D3B65"/>
    <w:rsid w:val="000D4418"/>
    <w:rsid w:val="000D4A56"/>
    <w:rsid w:val="000D5D94"/>
    <w:rsid w:val="000D6302"/>
    <w:rsid w:val="000D6CF3"/>
    <w:rsid w:val="000D7633"/>
    <w:rsid w:val="000E0712"/>
    <w:rsid w:val="000E079C"/>
    <w:rsid w:val="000E220A"/>
    <w:rsid w:val="000E2320"/>
    <w:rsid w:val="000E2B9E"/>
    <w:rsid w:val="000E2C4A"/>
    <w:rsid w:val="000E387F"/>
    <w:rsid w:val="000E3B12"/>
    <w:rsid w:val="000E454F"/>
    <w:rsid w:val="000E5C12"/>
    <w:rsid w:val="000E6187"/>
    <w:rsid w:val="000E6D47"/>
    <w:rsid w:val="000E6EAF"/>
    <w:rsid w:val="000E71B7"/>
    <w:rsid w:val="000E7803"/>
    <w:rsid w:val="000F060E"/>
    <w:rsid w:val="000F0A75"/>
    <w:rsid w:val="000F1C78"/>
    <w:rsid w:val="000F1EC4"/>
    <w:rsid w:val="000F3609"/>
    <w:rsid w:val="000F38D1"/>
    <w:rsid w:val="000F3CE2"/>
    <w:rsid w:val="000F3E3B"/>
    <w:rsid w:val="000F4A5E"/>
    <w:rsid w:val="000F4A9C"/>
    <w:rsid w:val="000F4FFF"/>
    <w:rsid w:val="000F552B"/>
    <w:rsid w:val="000F5DCF"/>
    <w:rsid w:val="000F5DDD"/>
    <w:rsid w:val="000F61A9"/>
    <w:rsid w:val="000F6536"/>
    <w:rsid w:val="000F6537"/>
    <w:rsid w:val="000F78F0"/>
    <w:rsid w:val="000F799C"/>
    <w:rsid w:val="000F7B4E"/>
    <w:rsid w:val="0010067F"/>
    <w:rsid w:val="0010080E"/>
    <w:rsid w:val="001008B6"/>
    <w:rsid w:val="0010137C"/>
    <w:rsid w:val="00101C4F"/>
    <w:rsid w:val="00102072"/>
    <w:rsid w:val="00102E8D"/>
    <w:rsid w:val="0010366B"/>
    <w:rsid w:val="0010380C"/>
    <w:rsid w:val="00103AFA"/>
    <w:rsid w:val="00104009"/>
    <w:rsid w:val="001044CB"/>
    <w:rsid w:val="00104AD4"/>
    <w:rsid w:val="00104BB8"/>
    <w:rsid w:val="00105050"/>
    <w:rsid w:val="001050C4"/>
    <w:rsid w:val="00105258"/>
    <w:rsid w:val="001054AC"/>
    <w:rsid w:val="001060BC"/>
    <w:rsid w:val="00106755"/>
    <w:rsid w:val="001069B8"/>
    <w:rsid w:val="001072A7"/>
    <w:rsid w:val="00107309"/>
    <w:rsid w:val="0011051E"/>
    <w:rsid w:val="00110757"/>
    <w:rsid w:val="0011134C"/>
    <w:rsid w:val="001115EA"/>
    <w:rsid w:val="00111A61"/>
    <w:rsid w:val="001125B6"/>
    <w:rsid w:val="00112989"/>
    <w:rsid w:val="00112FB4"/>
    <w:rsid w:val="00113926"/>
    <w:rsid w:val="00113935"/>
    <w:rsid w:val="0011594F"/>
    <w:rsid w:val="00117572"/>
    <w:rsid w:val="001214B3"/>
    <w:rsid w:val="00122679"/>
    <w:rsid w:val="001231B3"/>
    <w:rsid w:val="00123B80"/>
    <w:rsid w:val="00123FD3"/>
    <w:rsid w:val="001245FD"/>
    <w:rsid w:val="00124E1A"/>
    <w:rsid w:val="0012515B"/>
    <w:rsid w:val="00126009"/>
    <w:rsid w:val="00126CF1"/>
    <w:rsid w:val="00126EFC"/>
    <w:rsid w:val="00130B80"/>
    <w:rsid w:val="00130BCE"/>
    <w:rsid w:val="0013144D"/>
    <w:rsid w:val="00131CB4"/>
    <w:rsid w:val="001322F2"/>
    <w:rsid w:val="00132A38"/>
    <w:rsid w:val="001335F2"/>
    <w:rsid w:val="00134B5A"/>
    <w:rsid w:val="001360C1"/>
    <w:rsid w:val="00136B33"/>
    <w:rsid w:val="00136E09"/>
    <w:rsid w:val="001370E3"/>
    <w:rsid w:val="00137177"/>
    <w:rsid w:val="0013766C"/>
    <w:rsid w:val="00137E20"/>
    <w:rsid w:val="00140583"/>
    <w:rsid w:val="00141A44"/>
    <w:rsid w:val="00141C25"/>
    <w:rsid w:val="00141EF4"/>
    <w:rsid w:val="0014238D"/>
    <w:rsid w:val="00143894"/>
    <w:rsid w:val="001439DD"/>
    <w:rsid w:val="00144A32"/>
    <w:rsid w:val="00146525"/>
    <w:rsid w:val="00147C77"/>
    <w:rsid w:val="00147CC9"/>
    <w:rsid w:val="00150D2D"/>
    <w:rsid w:val="00151E9F"/>
    <w:rsid w:val="00153C26"/>
    <w:rsid w:val="00153EE8"/>
    <w:rsid w:val="0015415E"/>
    <w:rsid w:val="00154FDE"/>
    <w:rsid w:val="001558A4"/>
    <w:rsid w:val="001566F5"/>
    <w:rsid w:val="0015730E"/>
    <w:rsid w:val="00160241"/>
    <w:rsid w:val="0016132D"/>
    <w:rsid w:val="00161CE8"/>
    <w:rsid w:val="00162579"/>
    <w:rsid w:val="001633EA"/>
    <w:rsid w:val="00163454"/>
    <w:rsid w:val="00163800"/>
    <w:rsid w:val="00164403"/>
    <w:rsid w:val="00164A77"/>
    <w:rsid w:val="001665F5"/>
    <w:rsid w:val="00166A64"/>
    <w:rsid w:val="00166D72"/>
    <w:rsid w:val="001670BB"/>
    <w:rsid w:val="001671E0"/>
    <w:rsid w:val="0016758F"/>
    <w:rsid w:val="001675F8"/>
    <w:rsid w:val="00167B6B"/>
    <w:rsid w:val="0017021D"/>
    <w:rsid w:val="00170E9C"/>
    <w:rsid w:val="00170F11"/>
    <w:rsid w:val="00170F53"/>
    <w:rsid w:val="00171CF3"/>
    <w:rsid w:val="0017275C"/>
    <w:rsid w:val="0017583C"/>
    <w:rsid w:val="001759E9"/>
    <w:rsid w:val="00175FAB"/>
    <w:rsid w:val="001762F3"/>
    <w:rsid w:val="0017680A"/>
    <w:rsid w:val="001769A6"/>
    <w:rsid w:val="001771F5"/>
    <w:rsid w:val="0017740E"/>
    <w:rsid w:val="00177B7A"/>
    <w:rsid w:val="00177FBE"/>
    <w:rsid w:val="00180406"/>
    <w:rsid w:val="00180E9E"/>
    <w:rsid w:val="00181449"/>
    <w:rsid w:val="001827DE"/>
    <w:rsid w:val="00182B8F"/>
    <w:rsid w:val="00183765"/>
    <w:rsid w:val="00183EA7"/>
    <w:rsid w:val="0018440E"/>
    <w:rsid w:val="001847D5"/>
    <w:rsid w:val="00184EE0"/>
    <w:rsid w:val="00185CD4"/>
    <w:rsid w:val="001863CF"/>
    <w:rsid w:val="00186421"/>
    <w:rsid w:val="0018656D"/>
    <w:rsid w:val="00186CE2"/>
    <w:rsid w:val="001872A4"/>
    <w:rsid w:val="00187817"/>
    <w:rsid w:val="00187BA7"/>
    <w:rsid w:val="00190606"/>
    <w:rsid w:val="00190717"/>
    <w:rsid w:val="0019176D"/>
    <w:rsid w:val="00192223"/>
    <w:rsid w:val="00192638"/>
    <w:rsid w:val="00192867"/>
    <w:rsid w:val="00192D48"/>
    <w:rsid w:val="00193E93"/>
    <w:rsid w:val="0019502B"/>
    <w:rsid w:val="0019570F"/>
    <w:rsid w:val="00195754"/>
    <w:rsid w:val="00196CB9"/>
    <w:rsid w:val="00196F52"/>
    <w:rsid w:val="0019716C"/>
    <w:rsid w:val="00197419"/>
    <w:rsid w:val="00197A01"/>
    <w:rsid w:val="001A0402"/>
    <w:rsid w:val="001A07C9"/>
    <w:rsid w:val="001A1034"/>
    <w:rsid w:val="001A141F"/>
    <w:rsid w:val="001A1DDC"/>
    <w:rsid w:val="001A3C42"/>
    <w:rsid w:val="001A4AEB"/>
    <w:rsid w:val="001A5985"/>
    <w:rsid w:val="001A5BF2"/>
    <w:rsid w:val="001A6C93"/>
    <w:rsid w:val="001A723B"/>
    <w:rsid w:val="001A7CCF"/>
    <w:rsid w:val="001A7E11"/>
    <w:rsid w:val="001B0C5B"/>
    <w:rsid w:val="001B165B"/>
    <w:rsid w:val="001B1963"/>
    <w:rsid w:val="001B2729"/>
    <w:rsid w:val="001B281B"/>
    <w:rsid w:val="001B30BA"/>
    <w:rsid w:val="001B36F3"/>
    <w:rsid w:val="001B4384"/>
    <w:rsid w:val="001B4442"/>
    <w:rsid w:val="001B4F56"/>
    <w:rsid w:val="001B5017"/>
    <w:rsid w:val="001B50FE"/>
    <w:rsid w:val="001B5BA5"/>
    <w:rsid w:val="001B5BB0"/>
    <w:rsid w:val="001B6527"/>
    <w:rsid w:val="001B6FED"/>
    <w:rsid w:val="001B7876"/>
    <w:rsid w:val="001B79AA"/>
    <w:rsid w:val="001B79BA"/>
    <w:rsid w:val="001C0585"/>
    <w:rsid w:val="001C087E"/>
    <w:rsid w:val="001C0E4C"/>
    <w:rsid w:val="001C1013"/>
    <w:rsid w:val="001C1520"/>
    <w:rsid w:val="001C2641"/>
    <w:rsid w:val="001C29B2"/>
    <w:rsid w:val="001C2CCF"/>
    <w:rsid w:val="001C2F66"/>
    <w:rsid w:val="001C32EC"/>
    <w:rsid w:val="001C34D2"/>
    <w:rsid w:val="001C3C9C"/>
    <w:rsid w:val="001C46D7"/>
    <w:rsid w:val="001C5FB3"/>
    <w:rsid w:val="001C6E94"/>
    <w:rsid w:val="001C6FAB"/>
    <w:rsid w:val="001C737E"/>
    <w:rsid w:val="001C798C"/>
    <w:rsid w:val="001C7CA5"/>
    <w:rsid w:val="001D0D63"/>
    <w:rsid w:val="001D1530"/>
    <w:rsid w:val="001D1E76"/>
    <w:rsid w:val="001D1F24"/>
    <w:rsid w:val="001D23C3"/>
    <w:rsid w:val="001D261E"/>
    <w:rsid w:val="001D3033"/>
    <w:rsid w:val="001D307F"/>
    <w:rsid w:val="001D3C79"/>
    <w:rsid w:val="001D42BF"/>
    <w:rsid w:val="001D43AD"/>
    <w:rsid w:val="001D4C19"/>
    <w:rsid w:val="001D4E6D"/>
    <w:rsid w:val="001D7295"/>
    <w:rsid w:val="001D76A9"/>
    <w:rsid w:val="001D7A17"/>
    <w:rsid w:val="001D7E70"/>
    <w:rsid w:val="001E0719"/>
    <w:rsid w:val="001E1489"/>
    <w:rsid w:val="001E15B6"/>
    <w:rsid w:val="001E1636"/>
    <w:rsid w:val="001E1AF9"/>
    <w:rsid w:val="001E1F29"/>
    <w:rsid w:val="001E20AF"/>
    <w:rsid w:val="001E233B"/>
    <w:rsid w:val="001E394A"/>
    <w:rsid w:val="001E420A"/>
    <w:rsid w:val="001E4530"/>
    <w:rsid w:val="001E4AE3"/>
    <w:rsid w:val="001E4B89"/>
    <w:rsid w:val="001E4D03"/>
    <w:rsid w:val="001E5F02"/>
    <w:rsid w:val="001E5F0D"/>
    <w:rsid w:val="001E606F"/>
    <w:rsid w:val="001E60DB"/>
    <w:rsid w:val="001E6DF5"/>
    <w:rsid w:val="001E72FB"/>
    <w:rsid w:val="001E739D"/>
    <w:rsid w:val="001F0F72"/>
    <w:rsid w:val="001F1D32"/>
    <w:rsid w:val="001F215A"/>
    <w:rsid w:val="001F2D87"/>
    <w:rsid w:val="001F3965"/>
    <w:rsid w:val="001F3F7C"/>
    <w:rsid w:val="001F619A"/>
    <w:rsid w:val="001F65B6"/>
    <w:rsid w:val="001F6AE6"/>
    <w:rsid w:val="001F7605"/>
    <w:rsid w:val="001F773E"/>
    <w:rsid w:val="001F77B8"/>
    <w:rsid w:val="001F78BA"/>
    <w:rsid w:val="00200718"/>
    <w:rsid w:val="002012E7"/>
    <w:rsid w:val="002016B1"/>
    <w:rsid w:val="002016B6"/>
    <w:rsid w:val="002018EF"/>
    <w:rsid w:val="00201B7E"/>
    <w:rsid w:val="00201BAA"/>
    <w:rsid w:val="00201C0E"/>
    <w:rsid w:val="0020229B"/>
    <w:rsid w:val="00202C93"/>
    <w:rsid w:val="00203DE1"/>
    <w:rsid w:val="00204360"/>
    <w:rsid w:val="00204C99"/>
    <w:rsid w:val="002062A9"/>
    <w:rsid w:val="002073E7"/>
    <w:rsid w:val="00213448"/>
    <w:rsid w:val="00213DF1"/>
    <w:rsid w:val="00213FC2"/>
    <w:rsid w:val="00215AE0"/>
    <w:rsid w:val="00215C58"/>
    <w:rsid w:val="00215D12"/>
    <w:rsid w:val="0021658C"/>
    <w:rsid w:val="00216B70"/>
    <w:rsid w:val="00216B89"/>
    <w:rsid w:val="00216CAC"/>
    <w:rsid w:val="00216CDB"/>
    <w:rsid w:val="0022091E"/>
    <w:rsid w:val="002218BB"/>
    <w:rsid w:val="00221CC5"/>
    <w:rsid w:val="002225DF"/>
    <w:rsid w:val="0022345F"/>
    <w:rsid w:val="0022461B"/>
    <w:rsid w:val="002274B7"/>
    <w:rsid w:val="002275C8"/>
    <w:rsid w:val="00227EBE"/>
    <w:rsid w:val="00227F93"/>
    <w:rsid w:val="00230582"/>
    <w:rsid w:val="00230F53"/>
    <w:rsid w:val="00231843"/>
    <w:rsid w:val="002319B6"/>
    <w:rsid w:val="00231B89"/>
    <w:rsid w:val="00232626"/>
    <w:rsid w:val="00232DD1"/>
    <w:rsid w:val="00232FF9"/>
    <w:rsid w:val="002336C9"/>
    <w:rsid w:val="0023409D"/>
    <w:rsid w:val="00234398"/>
    <w:rsid w:val="0023446E"/>
    <w:rsid w:val="00234B13"/>
    <w:rsid w:val="00234C3E"/>
    <w:rsid w:val="002351FE"/>
    <w:rsid w:val="00235717"/>
    <w:rsid w:val="002358B2"/>
    <w:rsid w:val="00235A2F"/>
    <w:rsid w:val="00235D59"/>
    <w:rsid w:val="00235E90"/>
    <w:rsid w:val="00235EC7"/>
    <w:rsid w:val="002362EA"/>
    <w:rsid w:val="00236F1F"/>
    <w:rsid w:val="00236F63"/>
    <w:rsid w:val="00237B6F"/>
    <w:rsid w:val="00242425"/>
    <w:rsid w:val="00243511"/>
    <w:rsid w:val="00243F42"/>
    <w:rsid w:val="0024419D"/>
    <w:rsid w:val="00244691"/>
    <w:rsid w:val="00244C7A"/>
    <w:rsid w:val="002455D5"/>
    <w:rsid w:val="002457F0"/>
    <w:rsid w:val="00246CEC"/>
    <w:rsid w:val="00247B95"/>
    <w:rsid w:val="002506AC"/>
    <w:rsid w:val="00250CB1"/>
    <w:rsid w:val="0025131C"/>
    <w:rsid w:val="002514F9"/>
    <w:rsid w:val="002516DE"/>
    <w:rsid w:val="00252098"/>
    <w:rsid w:val="00252471"/>
    <w:rsid w:val="00252867"/>
    <w:rsid w:val="002541DA"/>
    <w:rsid w:val="002545AB"/>
    <w:rsid w:val="002545D6"/>
    <w:rsid w:val="002554B5"/>
    <w:rsid w:val="002558E9"/>
    <w:rsid w:val="00255D97"/>
    <w:rsid w:val="00256851"/>
    <w:rsid w:val="00256A79"/>
    <w:rsid w:val="00256C88"/>
    <w:rsid w:val="002572E1"/>
    <w:rsid w:val="00260819"/>
    <w:rsid w:val="00260B71"/>
    <w:rsid w:val="00261531"/>
    <w:rsid w:val="00261DEF"/>
    <w:rsid w:val="00261EEF"/>
    <w:rsid w:val="0026316D"/>
    <w:rsid w:val="002632B3"/>
    <w:rsid w:val="00263A54"/>
    <w:rsid w:val="00264B48"/>
    <w:rsid w:val="00264DDA"/>
    <w:rsid w:val="00265A41"/>
    <w:rsid w:val="0027049F"/>
    <w:rsid w:val="002704F2"/>
    <w:rsid w:val="00270776"/>
    <w:rsid w:val="002717B0"/>
    <w:rsid w:val="00271824"/>
    <w:rsid w:val="00271A9F"/>
    <w:rsid w:val="00271C0D"/>
    <w:rsid w:val="00272253"/>
    <w:rsid w:val="0027253F"/>
    <w:rsid w:val="002728B2"/>
    <w:rsid w:val="0027293A"/>
    <w:rsid w:val="00272C21"/>
    <w:rsid w:val="0027492F"/>
    <w:rsid w:val="002760D0"/>
    <w:rsid w:val="00276B42"/>
    <w:rsid w:val="00276C77"/>
    <w:rsid w:val="00277B17"/>
    <w:rsid w:val="00277F01"/>
    <w:rsid w:val="00280509"/>
    <w:rsid w:val="00281003"/>
    <w:rsid w:val="0028156D"/>
    <w:rsid w:val="00281C0B"/>
    <w:rsid w:val="00281CD8"/>
    <w:rsid w:val="002820FA"/>
    <w:rsid w:val="00282C62"/>
    <w:rsid w:val="002831FB"/>
    <w:rsid w:val="00283340"/>
    <w:rsid w:val="00284368"/>
    <w:rsid w:val="00284B73"/>
    <w:rsid w:val="00284FE1"/>
    <w:rsid w:val="002859C1"/>
    <w:rsid w:val="00285A25"/>
    <w:rsid w:val="00286669"/>
    <w:rsid w:val="0028708D"/>
    <w:rsid w:val="002873C6"/>
    <w:rsid w:val="00287D39"/>
    <w:rsid w:val="00291429"/>
    <w:rsid w:val="00291457"/>
    <w:rsid w:val="00291934"/>
    <w:rsid w:val="00291B4A"/>
    <w:rsid w:val="00292CB2"/>
    <w:rsid w:val="00292E79"/>
    <w:rsid w:val="00293FAC"/>
    <w:rsid w:val="002940B0"/>
    <w:rsid w:val="0029491D"/>
    <w:rsid w:val="00294AFC"/>
    <w:rsid w:val="0029626D"/>
    <w:rsid w:val="00297081"/>
    <w:rsid w:val="002974B6"/>
    <w:rsid w:val="002A059E"/>
    <w:rsid w:val="002A0999"/>
    <w:rsid w:val="002A09BD"/>
    <w:rsid w:val="002A20F3"/>
    <w:rsid w:val="002A2549"/>
    <w:rsid w:val="002A2651"/>
    <w:rsid w:val="002A299F"/>
    <w:rsid w:val="002A3740"/>
    <w:rsid w:val="002A39D5"/>
    <w:rsid w:val="002A41C8"/>
    <w:rsid w:val="002A4625"/>
    <w:rsid w:val="002A4907"/>
    <w:rsid w:val="002A5AC6"/>
    <w:rsid w:val="002A6D92"/>
    <w:rsid w:val="002A78F0"/>
    <w:rsid w:val="002B0CB8"/>
    <w:rsid w:val="002B156D"/>
    <w:rsid w:val="002B19E8"/>
    <w:rsid w:val="002B1D24"/>
    <w:rsid w:val="002B3338"/>
    <w:rsid w:val="002B3AB9"/>
    <w:rsid w:val="002B3F6A"/>
    <w:rsid w:val="002B48F5"/>
    <w:rsid w:val="002B4936"/>
    <w:rsid w:val="002B4AE9"/>
    <w:rsid w:val="002B57AF"/>
    <w:rsid w:val="002B5B36"/>
    <w:rsid w:val="002B5F8C"/>
    <w:rsid w:val="002B6C7E"/>
    <w:rsid w:val="002C0295"/>
    <w:rsid w:val="002C03D9"/>
    <w:rsid w:val="002C1573"/>
    <w:rsid w:val="002C1D2F"/>
    <w:rsid w:val="002C1D79"/>
    <w:rsid w:val="002C2841"/>
    <w:rsid w:val="002C2C8E"/>
    <w:rsid w:val="002C2CFF"/>
    <w:rsid w:val="002C362B"/>
    <w:rsid w:val="002C4308"/>
    <w:rsid w:val="002C49FD"/>
    <w:rsid w:val="002C6626"/>
    <w:rsid w:val="002C6D5E"/>
    <w:rsid w:val="002D107E"/>
    <w:rsid w:val="002D2649"/>
    <w:rsid w:val="002D2E46"/>
    <w:rsid w:val="002D3651"/>
    <w:rsid w:val="002D3958"/>
    <w:rsid w:val="002D5C50"/>
    <w:rsid w:val="002D6A91"/>
    <w:rsid w:val="002D6CF4"/>
    <w:rsid w:val="002D6DD8"/>
    <w:rsid w:val="002D76DB"/>
    <w:rsid w:val="002E0E84"/>
    <w:rsid w:val="002E1D53"/>
    <w:rsid w:val="002E3559"/>
    <w:rsid w:val="002E448A"/>
    <w:rsid w:val="002E57A7"/>
    <w:rsid w:val="002E62C0"/>
    <w:rsid w:val="002E66F3"/>
    <w:rsid w:val="002E6CEA"/>
    <w:rsid w:val="002E7123"/>
    <w:rsid w:val="002E7BA4"/>
    <w:rsid w:val="002E7DAC"/>
    <w:rsid w:val="002E7E45"/>
    <w:rsid w:val="002F0080"/>
    <w:rsid w:val="002F0804"/>
    <w:rsid w:val="002F0DA0"/>
    <w:rsid w:val="002F1280"/>
    <w:rsid w:val="002F1ABB"/>
    <w:rsid w:val="002F1B09"/>
    <w:rsid w:val="002F1C38"/>
    <w:rsid w:val="002F2051"/>
    <w:rsid w:val="002F38BE"/>
    <w:rsid w:val="002F5A79"/>
    <w:rsid w:val="002F5D19"/>
    <w:rsid w:val="002F5E0D"/>
    <w:rsid w:val="002F781B"/>
    <w:rsid w:val="00300553"/>
    <w:rsid w:val="00300CB6"/>
    <w:rsid w:val="003010C0"/>
    <w:rsid w:val="003013B4"/>
    <w:rsid w:val="00301888"/>
    <w:rsid w:val="00302371"/>
    <w:rsid w:val="00302669"/>
    <w:rsid w:val="00302FF0"/>
    <w:rsid w:val="003039A2"/>
    <w:rsid w:val="00304BE4"/>
    <w:rsid w:val="00307134"/>
    <w:rsid w:val="003072E5"/>
    <w:rsid w:val="00307540"/>
    <w:rsid w:val="003107EB"/>
    <w:rsid w:val="00310AE8"/>
    <w:rsid w:val="00311B71"/>
    <w:rsid w:val="003122D4"/>
    <w:rsid w:val="003127A4"/>
    <w:rsid w:val="00312B5C"/>
    <w:rsid w:val="0031318F"/>
    <w:rsid w:val="00313326"/>
    <w:rsid w:val="00314036"/>
    <w:rsid w:val="00315441"/>
    <w:rsid w:val="00316A9E"/>
    <w:rsid w:val="0032047F"/>
    <w:rsid w:val="003209EA"/>
    <w:rsid w:val="00321AEF"/>
    <w:rsid w:val="00321C26"/>
    <w:rsid w:val="003220E7"/>
    <w:rsid w:val="0032363C"/>
    <w:rsid w:val="00323FA3"/>
    <w:rsid w:val="00324167"/>
    <w:rsid w:val="0032421A"/>
    <w:rsid w:val="00324F3E"/>
    <w:rsid w:val="00325410"/>
    <w:rsid w:val="003260A8"/>
    <w:rsid w:val="00326138"/>
    <w:rsid w:val="00326473"/>
    <w:rsid w:val="003266E2"/>
    <w:rsid w:val="00327062"/>
    <w:rsid w:val="00327122"/>
    <w:rsid w:val="0032736A"/>
    <w:rsid w:val="003278D1"/>
    <w:rsid w:val="00327911"/>
    <w:rsid w:val="00327ECF"/>
    <w:rsid w:val="003308C3"/>
    <w:rsid w:val="003311C0"/>
    <w:rsid w:val="003312F7"/>
    <w:rsid w:val="00331EF8"/>
    <w:rsid w:val="003321ED"/>
    <w:rsid w:val="003326D5"/>
    <w:rsid w:val="00333400"/>
    <w:rsid w:val="003339AA"/>
    <w:rsid w:val="00333F0B"/>
    <w:rsid w:val="00334ABC"/>
    <w:rsid w:val="00334D09"/>
    <w:rsid w:val="00334ED2"/>
    <w:rsid w:val="003351A8"/>
    <w:rsid w:val="0033555B"/>
    <w:rsid w:val="0033659D"/>
    <w:rsid w:val="0033667C"/>
    <w:rsid w:val="00336830"/>
    <w:rsid w:val="003370F4"/>
    <w:rsid w:val="00337C91"/>
    <w:rsid w:val="00341916"/>
    <w:rsid w:val="003419B6"/>
    <w:rsid w:val="00341C0C"/>
    <w:rsid w:val="003425F0"/>
    <w:rsid w:val="00342F31"/>
    <w:rsid w:val="00344361"/>
    <w:rsid w:val="003443D9"/>
    <w:rsid w:val="00344F10"/>
    <w:rsid w:val="0034542E"/>
    <w:rsid w:val="003456AA"/>
    <w:rsid w:val="003477D1"/>
    <w:rsid w:val="0035056B"/>
    <w:rsid w:val="003522E4"/>
    <w:rsid w:val="00352A0C"/>
    <w:rsid w:val="00353BD1"/>
    <w:rsid w:val="00354C27"/>
    <w:rsid w:val="00356570"/>
    <w:rsid w:val="003566F7"/>
    <w:rsid w:val="00361D9F"/>
    <w:rsid w:val="003625BA"/>
    <w:rsid w:val="00362A29"/>
    <w:rsid w:val="00363561"/>
    <w:rsid w:val="003645D0"/>
    <w:rsid w:val="003647F9"/>
    <w:rsid w:val="00364863"/>
    <w:rsid w:val="00365896"/>
    <w:rsid w:val="00365B29"/>
    <w:rsid w:val="00366A5C"/>
    <w:rsid w:val="00366EEA"/>
    <w:rsid w:val="00370846"/>
    <w:rsid w:val="00371729"/>
    <w:rsid w:val="003717B5"/>
    <w:rsid w:val="00372D1B"/>
    <w:rsid w:val="003732C9"/>
    <w:rsid w:val="00373914"/>
    <w:rsid w:val="00373CB4"/>
    <w:rsid w:val="00373DBB"/>
    <w:rsid w:val="003741E7"/>
    <w:rsid w:val="00374B1D"/>
    <w:rsid w:val="00374B27"/>
    <w:rsid w:val="00377964"/>
    <w:rsid w:val="00377AD7"/>
    <w:rsid w:val="00380429"/>
    <w:rsid w:val="003806C3"/>
    <w:rsid w:val="00381E9E"/>
    <w:rsid w:val="0038287C"/>
    <w:rsid w:val="00382D93"/>
    <w:rsid w:val="00383637"/>
    <w:rsid w:val="0038421B"/>
    <w:rsid w:val="0038447D"/>
    <w:rsid w:val="003859B8"/>
    <w:rsid w:val="00385E41"/>
    <w:rsid w:val="00386466"/>
    <w:rsid w:val="00387AA9"/>
    <w:rsid w:val="00387BC5"/>
    <w:rsid w:val="003900CB"/>
    <w:rsid w:val="00390B92"/>
    <w:rsid w:val="003915D0"/>
    <w:rsid w:val="003915E1"/>
    <w:rsid w:val="00392C64"/>
    <w:rsid w:val="003930CF"/>
    <w:rsid w:val="00393763"/>
    <w:rsid w:val="00393C42"/>
    <w:rsid w:val="00394071"/>
    <w:rsid w:val="003942D5"/>
    <w:rsid w:val="00394C13"/>
    <w:rsid w:val="00394C2C"/>
    <w:rsid w:val="00395445"/>
    <w:rsid w:val="00396784"/>
    <w:rsid w:val="003975C3"/>
    <w:rsid w:val="003975CD"/>
    <w:rsid w:val="003978EA"/>
    <w:rsid w:val="00397AA6"/>
    <w:rsid w:val="003A0B1D"/>
    <w:rsid w:val="003A13E9"/>
    <w:rsid w:val="003A38E5"/>
    <w:rsid w:val="003A3E7D"/>
    <w:rsid w:val="003A446D"/>
    <w:rsid w:val="003A498A"/>
    <w:rsid w:val="003A4A9F"/>
    <w:rsid w:val="003A4FA8"/>
    <w:rsid w:val="003A565A"/>
    <w:rsid w:val="003A59CA"/>
    <w:rsid w:val="003A5CA3"/>
    <w:rsid w:val="003A6533"/>
    <w:rsid w:val="003A6AE6"/>
    <w:rsid w:val="003A7531"/>
    <w:rsid w:val="003A7941"/>
    <w:rsid w:val="003A7A75"/>
    <w:rsid w:val="003B089C"/>
    <w:rsid w:val="003B10D8"/>
    <w:rsid w:val="003B13F3"/>
    <w:rsid w:val="003B3258"/>
    <w:rsid w:val="003B3453"/>
    <w:rsid w:val="003B3693"/>
    <w:rsid w:val="003B3B9F"/>
    <w:rsid w:val="003B4061"/>
    <w:rsid w:val="003B41C3"/>
    <w:rsid w:val="003B487C"/>
    <w:rsid w:val="003B583A"/>
    <w:rsid w:val="003B5FF5"/>
    <w:rsid w:val="003B70AA"/>
    <w:rsid w:val="003B70CF"/>
    <w:rsid w:val="003C00AF"/>
    <w:rsid w:val="003C0DCE"/>
    <w:rsid w:val="003C0FD5"/>
    <w:rsid w:val="003C10F9"/>
    <w:rsid w:val="003C186E"/>
    <w:rsid w:val="003C1EA8"/>
    <w:rsid w:val="003C2CED"/>
    <w:rsid w:val="003C380B"/>
    <w:rsid w:val="003C3BCD"/>
    <w:rsid w:val="003C3BD7"/>
    <w:rsid w:val="003C3D7A"/>
    <w:rsid w:val="003C54CE"/>
    <w:rsid w:val="003C55F0"/>
    <w:rsid w:val="003C5A08"/>
    <w:rsid w:val="003C6C2B"/>
    <w:rsid w:val="003C6EBA"/>
    <w:rsid w:val="003D0D4E"/>
    <w:rsid w:val="003D1121"/>
    <w:rsid w:val="003D31CB"/>
    <w:rsid w:val="003D3594"/>
    <w:rsid w:val="003D35DC"/>
    <w:rsid w:val="003D4AD7"/>
    <w:rsid w:val="003D4D3B"/>
    <w:rsid w:val="003D5D56"/>
    <w:rsid w:val="003D7034"/>
    <w:rsid w:val="003D73EB"/>
    <w:rsid w:val="003D74AC"/>
    <w:rsid w:val="003E175C"/>
    <w:rsid w:val="003E1A46"/>
    <w:rsid w:val="003E2115"/>
    <w:rsid w:val="003E40AA"/>
    <w:rsid w:val="003E4501"/>
    <w:rsid w:val="003E5AA1"/>
    <w:rsid w:val="003E6873"/>
    <w:rsid w:val="003E6D8A"/>
    <w:rsid w:val="003E6E50"/>
    <w:rsid w:val="003E79BB"/>
    <w:rsid w:val="003F17BC"/>
    <w:rsid w:val="003F2E01"/>
    <w:rsid w:val="003F3184"/>
    <w:rsid w:val="003F372E"/>
    <w:rsid w:val="003F37CC"/>
    <w:rsid w:val="003F49DF"/>
    <w:rsid w:val="003F517F"/>
    <w:rsid w:val="003F585E"/>
    <w:rsid w:val="003F5B75"/>
    <w:rsid w:val="003F61C1"/>
    <w:rsid w:val="003F7336"/>
    <w:rsid w:val="00401278"/>
    <w:rsid w:val="0040163C"/>
    <w:rsid w:val="00401975"/>
    <w:rsid w:val="00401D7B"/>
    <w:rsid w:val="00401EE4"/>
    <w:rsid w:val="0040204F"/>
    <w:rsid w:val="0040275B"/>
    <w:rsid w:val="0040290F"/>
    <w:rsid w:val="00402E52"/>
    <w:rsid w:val="00403A4D"/>
    <w:rsid w:val="00403D1D"/>
    <w:rsid w:val="00403D1E"/>
    <w:rsid w:val="00404BD0"/>
    <w:rsid w:val="00405515"/>
    <w:rsid w:val="00405BCF"/>
    <w:rsid w:val="0040690F"/>
    <w:rsid w:val="00406A17"/>
    <w:rsid w:val="004104E3"/>
    <w:rsid w:val="00410AB6"/>
    <w:rsid w:val="00410BD0"/>
    <w:rsid w:val="00410F59"/>
    <w:rsid w:val="00411912"/>
    <w:rsid w:val="00412DF0"/>
    <w:rsid w:val="00413317"/>
    <w:rsid w:val="00413947"/>
    <w:rsid w:val="00413BF5"/>
    <w:rsid w:val="004140B4"/>
    <w:rsid w:val="004141C6"/>
    <w:rsid w:val="00414248"/>
    <w:rsid w:val="004147C2"/>
    <w:rsid w:val="00414D61"/>
    <w:rsid w:val="0041636A"/>
    <w:rsid w:val="00417431"/>
    <w:rsid w:val="00417875"/>
    <w:rsid w:val="00417AA6"/>
    <w:rsid w:val="00417BEB"/>
    <w:rsid w:val="00420185"/>
    <w:rsid w:val="004224D6"/>
    <w:rsid w:val="00425449"/>
    <w:rsid w:val="00425BDB"/>
    <w:rsid w:val="00425E19"/>
    <w:rsid w:val="004264FA"/>
    <w:rsid w:val="004265D3"/>
    <w:rsid w:val="00426E8A"/>
    <w:rsid w:val="00427A36"/>
    <w:rsid w:val="00427D52"/>
    <w:rsid w:val="004302D7"/>
    <w:rsid w:val="00430D17"/>
    <w:rsid w:val="00430E06"/>
    <w:rsid w:val="004311FF"/>
    <w:rsid w:val="0043205C"/>
    <w:rsid w:val="004324FB"/>
    <w:rsid w:val="00432AD1"/>
    <w:rsid w:val="00432F4C"/>
    <w:rsid w:val="004333DA"/>
    <w:rsid w:val="00433CF1"/>
    <w:rsid w:val="00434951"/>
    <w:rsid w:val="00435230"/>
    <w:rsid w:val="0043664F"/>
    <w:rsid w:val="00436996"/>
    <w:rsid w:val="00440566"/>
    <w:rsid w:val="0044076C"/>
    <w:rsid w:val="0044084A"/>
    <w:rsid w:val="004409E0"/>
    <w:rsid w:val="00440EA4"/>
    <w:rsid w:val="0044205D"/>
    <w:rsid w:val="00442879"/>
    <w:rsid w:val="00442F35"/>
    <w:rsid w:val="00443109"/>
    <w:rsid w:val="00444756"/>
    <w:rsid w:val="00444E70"/>
    <w:rsid w:val="0044562B"/>
    <w:rsid w:val="00445D4E"/>
    <w:rsid w:val="00446834"/>
    <w:rsid w:val="004477B6"/>
    <w:rsid w:val="0045007E"/>
    <w:rsid w:val="0045315F"/>
    <w:rsid w:val="004532B7"/>
    <w:rsid w:val="00454BA6"/>
    <w:rsid w:val="00455705"/>
    <w:rsid w:val="00455E9F"/>
    <w:rsid w:val="00456D1D"/>
    <w:rsid w:val="0045713B"/>
    <w:rsid w:val="0045713C"/>
    <w:rsid w:val="00457572"/>
    <w:rsid w:val="00457648"/>
    <w:rsid w:val="00460407"/>
    <w:rsid w:val="0046046F"/>
    <w:rsid w:val="00460B77"/>
    <w:rsid w:val="00460EA3"/>
    <w:rsid w:val="00461272"/>
    <w:rsid w:val="00462563"/>
    <w:rsid w:val="00463232"/>
    <w:rsid w:val="004633F6"/>
    <w:rsid w:val="00463F3E"/>
    <w:rsid w:val="00464007"/>
    <w:rsid w:val="004641E8"/>
    <w:rsid w:val="00464CEE"/>
    <w:rsid w:val="00465797"/>
    <w:rsid w:val="00466B5F"/>
    <w:rsid w:val="004705E1"/>
    <w:rsid w:val="00470D80"/>
    <w:rsid w:val="00471413"/>
    <w:rsid w:val="00471915"/>
    <w:rsid w:val="00471BB9"/>
    <w:rsid w:val="00472078"/>
    <w:rsid w:val="004721E4"/>
    <w:rsid w:val="00472352"/>
    <w:rsid w:val="004727BD"/>
    <w:rsid w:val="00472FF5"/>
    <w:rsid w:val="00473425"/>
    <w:rsid w:val="00473BE6"/>
    <w:rsid w:val="0047529E"/>
    <w:rsid w:val="004756F7"/>
    <w:rsid w:val="00476627"/>
    <w:rsid w:val="00476F86"/>
    <w:rsid w:val="00477CCA"/>
    <w:rsid w:val="00477CE3"/>
    <w:rsid w:val="00480865"/>
    <w:rsid w:val="00480ADB"/>
    <w:rsid w:val="00480B78"/>
    <w:rsid w:val="0048442E"/>
    <w:rsid w:val="004848F5"/>
    <w:rsid w:val="00484A9D"/>
    <w:rsid w:val="00484BC9"/>
    <w:rsid w:val="00485A41"/>
    <w:rsid w:val="00485CAA"/>
    <w:rsid w:val="00487A29"/>
    <w:rsid w:val="0049001E"/>
    <w:rsid w:val="00491D54"/>
    <w:rsid w:val="0049214B"/>
    <w:rsid w:val="00492C1B"/>
    <w:rsid w:val="00492D66"/>
    <w:rsid w:val="00495671"/>
    <w:rsid w:val="00496AED"/>
    <w:rsid w:val="00496BD5"/>
    <w:rsid w:val="004976D3"/>
    <w:rsid w:val="00497AF4"/>
    <w:rsid w:val="004A0995"/>
    <w:rsid w:val="004A1206"/>
    <w:rsid w:val="004A1780"/>
    <w:rsid w:val="004A1A68"/>
    <w:rsid w:val="004A28C5"/>
    <w:rsid w:val="004A2FE0"/>
    <w:rsid w:val="004A34EC"/>
    <w:rsid w:val="004A395F"/>
    <w:rsid w:val="004A4071"/>
    <w:rsid w:val="004A4705"/>
    <w:rsid w:val="004A4989"/>
    <w:rsid w:val="004A4AD4"/>
    <w:rsid w:val="004A4C1C"/>
    <w:rsid w:val="004A4F03"/>
    <w:rsid w:val="004A6245"/>
    <w:rsid w:val="004A7273"/>
    <w:rsid w:val="004A72DC"/>
    <w:rsid w:val="004A749F"/>
    <w:rsid w:val="004B15B8"/>
    <w:rsid w:val="004B275D"/>
    <w:rsid w:val="004B2AFA"/>
    <w:rsid w:val="004B438F"/>
    <w:rsid w:val="004B47C1"/>
    <w:rsid w:val="004B4D68"/>
    <w:rsid w:val="004B5555"/>
    <w:rsid w:val="004B5961"/>
    <w:rsid w:val="004B5FF5"/>
    <w:rsid w:val="004B61AD"/>
    <w:rsid w:val="004B6858"/>
    <w:rsid w:val="004B68D7"/>
    <w:rsid w:val="004B6972"/>
    <w:rsid w:val="004B6A21"/>
    <w:rsid w:val="004B7155"/>
    <w:rsid w:val="004B7E6D"/>
    <w:rsid w:val="004C0700"/>
    <w:rsid w:val="004C14C6"/>
    <w:rsid w:val="004C1E76"/>
    <w:rsid w:val="004C22A1"/>
    <w:rsid w:val="004C249F"/>
    <w:rsid w:val="004C26A6"/>
    <w:rsid w:val="004C2A45"/>
    <w:rsid w:val="004C5725"/>
    <w:rsid w:val="004C5FF4"/>
    <w:rsid w:val="004C63A6"/>
    <w:rsid w:val="004C6EBF"/>
    <w:rsid w:val="004C740C"/>
    <w:rsid w:val="004C77C0"/>
    <w:rsid w:val="004D0819"/>
    <w:rsid w:val="004D107F"/>
    <w:rsid w:val="004D1634"/>
    <w:rsid w:val="004D19E6"/>
    <w:rsid w:val="004D2459"/>
    <w:rsid w:val="004D2983"/>
    <w:rsid w:val="004D41B5"/>
    <w:rsid w:val="004D440B"/>
    <w:rsid w:val="004D47D4"/>
    <w:rsid w:val="004D5E1E"/>
    <w:rsid w:val="004D66E1"/>
    <w:rsid w:val="004D699C"/>
    <w:rsid w:val="004D72B4"/>
    <w:rsid w:val="004D7B6B"/>
    <w:rsid w:val="004D7C0E"/>
    <w:rsid w:val="004E03BB"/>
    <w:rsid w:val="004E1A40"/>
    <w:rsid w:val="004E1FE6"/>
    <w:rsid w:val="004E23A7"/>
    <w:rsid w:val="004E35D4"/>
    <w:rsid w:val="004E3992"/>
    <w:rsid w:val="004E39E3"/>
    <w:rsid w:val="004E4EB2"/>
    <w:rsid w:val="004E5521"/>
    <w:rsid w:val="004E5527"/>
    <w:rsid w:val="004E63A4"/>
    <w:rsid w:val="004E65CF"/>
    <w:rsid w:val="004E698D"/>
    <w:rsid w:val="004E729E"/>
    <w:rsid w:val="004E730F"/>
    <w:rsid w:val="004F0B49"/>
    <w:rsid w:val="004F0C0E"/>
    <w:rsid w:val="004F2713"/>
    <w:rsid w:val="004F2E49"/>
    <w:rsid w:val="004F2EB4"/>
    <w:rsid w:val="004F2ED3"/>
    <w:rsid w:val="004F368E"/>
    <w:rsid w:val="004F3CC9"/>
    <w:rsid w:val="004F3E3A"/>
    <w:rsid w:val="004F4345"/>
    <w:rsid w:val="004F441C"/>
    <w:rsid w:val="004F4502"/>
    <w:rsid w:val="004F4C2D"/>
    <w:rsid w:val="004F4E97"/>
    <w:rsid w:val="004F4FBF"/>
    <w:rsid w:val="004F5190"/>
    <w:rsid w:val="004F7154"/>
    <w:rsid w:val="004F7775"/>
    <w:rsid w:val="004F785D"/>
    <w:rsid w:val="00500689"/>
    <w:rsid w:val="0050288A"/>
    <w:rsid w:val="0050321F"/>
    <w:rsid w:val="00504664"/>
    <w:rsid w:val="00504C0C"/>
    <w:rsid w:val="00505BF0"/>
    <w:rsid w:val="00505C86"/>
    <w:rsid w:val="00505E32"/>
    <w:rsid w:val="005062ED"/>
    <w:rsid w:val="00506D5F"/>
    <w:rsid w:val="005072EC"/>
    <w:rsid w:val="005075F7"/>
    <w:rsid w:val="005110C7"/>
    <w:rsid w:val="005114E2"/>
    <w:rsid w:val="00513552"/>
    <w:rsid w:val="005137DE"/>
    <w:rsid w:val="00513DF7"/>
    <w:rsid w:val="0051547B"/>
    <w:rsid w:val="00516131"/>
    <w:rsid w:val="00517014"/>
    <w:rsid w:val="00517685"/>
    <w:rsid w:val="00517BB5"/>
    <w:rsid w:val="00517ECE"/>
    <w:rsid w:val="005201E7"/>
    <w:rsid w:val="005204CE"/>
    <w:rsid w:val="00520C84"/>
    <w:rsid w:val="00521409"/>
    <w:rsid w:val="005234C7"/>
    <w:rsid w:val="0052375A"/>
    <w:rsid w:val="00523E05"/>
    <w:rsid w:val="005248E8"/>
    <w:rsid w:val="00524BBE"/>
    <w:rsid w:val="00524EB4"/>
    <w:rsid w:val="00525B5E"/>
    <w:rsid w:val="00526A40"/>
    <w:rsid w:val="00526C3B"/>
    <w:rsid w:val="00526C5F"/>
    <w:rsid w:val="00530076"/>
    <w:rsid w:val="00530CBF"/>
    <w:rsid w:val="00531CD4"/>
    <w:rsid w:val="005342C6"/>
    <w:rsid w:val="00534C8E"/>
    <w:rsid w:val="00534EBE"/>
    <w:rsid w:val="00536032"/>
    <w:rsid w:val="005370D9"/>
    <w:rsid w:val="005378E4"/>
    <w:rsid w:val="00540993"/>
    <w:rsid w:val="00540AE9"/>
    <w:rsid w:val="00541739"/>
    <w:rsid w:val="005420F0"/>
    <w:rsid w:val="00543597"/>
    <w:rsid w:val="0054401D"/>
    <w:rsid w:val="00545490"/>
    <w:rsid w:val="005455FE"/>
    <w:rsid w:val="00545868"/>
    <w:rsid w:val="00546059"/>
    <w:rsid w:val="005475F8"/>
    <w:rsid w:val="00547FEA"/>
    <w:rsid w:val="005501E0"/>
    <w:rsid w:val="00551FC7"/>
    <w:rsid w:val="0055342E"/>
    <w:rsid w:val="00553B8D"/>
    <w:rsid w:val="00555E97"/>
    <w:rsid w:val="005560A2"/>
    <w:rsid w:val="00556758"/>
    <w:rsid w:val="0055708B"/>
    <w:rsid w:val="00557769"/>
    <w:rsid w:val="00557DDF"/>
    <w:rsid w:val="00557EDD"/>
    <w:rsid w:val="00561ACD"/>
    <w:rsid w:val="00561C30"/>
    <w:rsid w:val="00563071"/>
    <w:rsid w:val="0056413A"/>
    <w:rsid w:val="0056449E"/>
    <w:rsid w:val="00564550"/>
    <w:rsid w:val="00566657"/>
    <w:rsid w:val="00566DFD"/>
    <w:rsid w:val="00567841"/>
    <w:rsid w:val="00570C9F"/>
    <w:rsid w:val="005713F2"/>
    <w:rsid w:val="00571895"/>
    <w:rsid w:val="005722F0"/>
    <w:rsid w:val="00572450"/>
    <w:rsid w:val="0057329B"/>
    <w:rsid w:val="0057429C"/>
    <w:rsid w:val="00575219"/>
    <w:rsid w:val="00575C8D"/>
    <w:rsid w:val="00575F61"/>
    <w:rsid w:val="00575F68"/>
    <w:rsid w:val="00575F6D"/>
    <w:rsid w:val="0057704F"/>
    <w:rsid w:val="0058093A"/>
    <w:rsid w:val="005825D5"/>
    <w:rsid w:val="00582FF6"/>
    <w:rsid w:val="00583AE8"/>
    <w:rsid w:val="00583E4D"/>
    <w:rsid w:val="00584CD5"/>
    <w:rsid w:val="00584F54"/>
    <w:rsid w:val="00585B72"/>
    <w:rsid w:val="0058603C"/>
    <w:rsid w:val="00587FFB"/>
    <w:rsid w:val="00590FA0"/>
    <w:rsid w:val="005914F8"/>
    <w:rsid w:val="005917F4"/>
    <w:rsid w:val="00591AE9"/>
    <w:rsid w:val="00591B81"/>
    <w:rsid w:val="00591C79"/>
    <w:rsid w:val="00592532"/>
    <w:rsid w:val="00593B1C"/>
    <w:rsid w:val="00593EED"/>
    <w:rsid w:val="00594746"/>
    <w:rsid w:val="00594F67"/>
    <w:rsid w:val="00595F62"/>
    <w:rsid w:val="005962DC"/>
    <w:rsid w:val="00596A6F"/>
    <w:rsid w:val="005972D5"/>
    <w:rsid w:val="005A0282"/>
    <w:rsid w:val="005A0398"/>
    <w:rsid w:val="005A0DFE"/>
    <w:rsid w:val="005A11BC"/>
    <w:rsid w:val="005A1733"/>
    <w:rsid w:val="005A1C5E"/>
    <w:rsid w:val="005A464E"/>
    <w:rsid w:val="005A5BC6"/>
    <w:rsid w:val="005A5C0E"/>
    <w:rsid w:val="005A6B81"/>
    <w:rsid w:val="005A75F8"/>
    <w:rsid w:val="005A7999"/>
    <w:rsid w:val="005B0490"/>
    <w:rsid w:val="005B0C4D"/>
    <w:rsid w:val="005B0EF8"/>
    <w:rsid w:val="005B1EAF"/>
    <w:rsid w:val="005B242F"/>
    <w:rsid w:val="005B35DE"/>
    <w:rsid w:val="005B37C3"/>
    <w:rsid w:val="005B39DB"/>
    <w:rsid w:val="005B3C91"/>
    <w:rsid w:val="005B3FF2"/>
    <w:rsid w:val="005B43A2"/>
    <w:rsid w:val="005B493F"/>
    <w:rsid w:val="005B610B"/>
    <w:rsid w:val="005B651D"/>
    <w:rsid w:val="005B7745"/>
    <w:rsid w:val="005B7798"/>
    <w:rsid w:val="005B7C2E"/>
    <w:rsid w:val="005B7E1A"/>
    <w:rsid w:val="005C0824"/>
    <w:rsid w:val="005C091B"/>
    <w:rsid w:val="005C13C3"/>
    <w:rsid w:val="005C1521"/>
    <w:rsid w:val="005C1D08"/>
    <w:rsid w:val="005C1D27"/>
    <w:rsid w:val="005C279C"/>
    <w:rsid w:val="005C3166"/>
    <w:rsid w:val="005C3683"/>
    <w:rsid w:val="005C368E"/>
    <w:rsid w:val="005C435F"/>
    <w:rsid w:val="005C50A6"/>
    <w:rsid w:val="005C533D"/>
    <w:rsid w:val="005C5C70"/>
    <w:rsid w:val="005C64B4"/>
    <w:rsid w:val="005C7742"/>
    <w:rsid w:val="005C7DD2"/>
    <w:rsid w:val="005C7EB9"/>
    <w:rsid w:val="005D0119"/>
    <w:rsid w:val="005D02CF"/>
    <w:rsid w:val="005D058C"/>
    <w:rsid w:val="005D0EC7"/>
    <w:rsid w:val="005D231A"/>
    <w:rsid w:val="005D495A"/>
    <w:rsid w:val="005D5686"/>
    <w:rsid w:val="005D641A"/>
    <w:rsid w:val="005D7579"/>
    <w:rsid w:val="005D7945"/>
    <w:rsid w:val="005D79F6"/>
    <w:rsid w:val="005D7CE4"/>
    <w:rsid w:val="005E04DB"/>
    <w:rsid w:val="005E0718"/>
    <w:rsid w:val="005E1A2F"/>
    <w:rsid w:val="005E293F"/>
    <w:rsid w:val="005E2E8F"/>
    <w:rsid w:val="005E3BC9"/>
    <w:rsid w:val="005E4DA0"/>
    <w:rsid w:val="005E50A3"/>
    <w:rsid w:val="005E53A5"/>
    <w:rsid w:val="005E5505"/>
    <w:rsid w:val="005E71BD"/>
    <w:rsid w:val="005E78A0"/>
    <w:rsid w:val="005F06C5"/>
    <w:rsid w:val="005F0BD1"/>
    <w:rsid w:val="005F135F"/>
    <w:rsid w:val="005F143C"/>
    <w:rsid w:val="005F1698"/>
    <w:rsid w:val="005F2958"/>
    <w:rsid w:val="005F29DB"/>
    <w:rsid w:val="005F3B57"/>
    <w:rsid w:val="005F3F90"/>
    <w:rsid w:val="005F3F97"/>
    <w:rsid w:val="005F40C5"/>
    <w:rsid w:val="005F5A0D"/>
    <w:rsid w:val="00600C79"/>
    <w:rsid w:val="00601258"/>
    <w:rsid w:val="006019E7"/>
    <w:rsid w:val="00601EF6"/>
    <w:rsid w:val="00601F68"/>
    <w:rsid w:val="006039E8"/>
    <w:rsid w:val="00603D12"/>
    <w:rsid w:val="00604458"/>
    <w:rsid w:val="00605023"/>
    <w:rsid w:val="00605704"/>
    <w:rsid w:val="00606039"/>
    <w:rsid w:val="00606896"/>
    <w:rsid w:val="006106D1"/>
    <w:rsid w:val="006110DC"/>
    <w:rsid w:val="00612A11"/>
    <w:rsid w:val="00613E43"/>
    <w:rsid w:val="00614003"/>
    <w:rsid w:val="006143B7"/>
    <w:rsid w:val="00614812"/>
    <w:rsid w:val="00614E08"/>
    <w:rsid w:val="0061583E"/>
    <w:rsid w:val="00615A54"/>
    <w:rsid w:val="00615AAB"/>
    <w:rsid w:val="00616174"/>
    <w:rsid w:val="00620AF8"/>
    <w:rsid w:val="00622062"/>
    <w:rsid w:val="00623BE7"/>
    <w:rsid w:val="00623C10"/>
    <w:rsid w:val="00623C6D"/>
    <w:rsid w:val="00623E2E"/>
    <w:rsid w:val="00624342"/>
    <w:rsid w:val="00625807"/>
    <w:rsid w:val="00625A1D"/>
    <w:rsid w:val="00625BB9"/>
    <w:rsid w:val="00625EDB"/>
    <w:rsid w:val="00625F5B"/>
    <w:rsid w:val="00626675"/>
    <w:rsid w:val="00626ECB"/>
    <w:rsid w:val="006305CE"/>
    <w:rsid w:val="00631178"/>
    <w:rsid w:val="00631962"/>
    <w:rsid w:val="00631FE9"/>
    <w:rsid w:val="00632F72"/>
    <w:rsid w:val="00633C02"/>
    <w:rsid w:val="006344BE"/>
    <w:rsid w:val="006345BD"/>
    <w:rsid w:val="0063514C"/>
    <w:rsid w:val="00635BAD"/>
    <w:rsid w:val="006378E0"/>
    <w:rsid w:val="00640510"/>
    <w:rsid w:val="00640607"/>
    <w:rsid w:val="0064076B"/>
    <w:rsid w:val="00641486"/>
    <w:rsid w:val="00641C3D"/>
    <w:rsid w:val="00642220"/>
    <w:rsid w:val="006423A7"/>
    <w:rsid w:val="00642623"/>
    <w:rsid w:val="00642776"/>
    <w:rsid w:val="00642D2D"/>
    <w:rsid w:val="00642F1A"/>
    <w:rsid w:val="00643B9D"/>
    <w:rsid w:val="0064479C"/>
    <w:rsid w:val="006449E9"/>
    <w:rsid w:val="00644DD6"/>
    <w:rsid w:val="00644E0F"/>
    <w:rsid w:val="00646174"/>
    <w:rsid w:val="006477E7"/>
    <w:rsid w:val="00647E25"/>
    <w:rsid w:val="00650242"/>
    <w:rsid w:val="006506A6"/>
    <w:rsid w:val="00650B2D"/>
    <w:rsid w:val="00650F67"/>
    <w:rsid w:val="006512B6"/>
    <w:rsid w:val="00652D86"/>
    <w:rsid w:val="00652E11"/>
    <w:rsid w:val="00654502"/>
    <w:rsid w:val="00655013"/>
    <w:rsid w:val="0065546F"/>
    <w:rsid w:val="00655786"/>
    <w:rsid w:val="00655EFC"/>
    <w:rsid w:val="00656896"/>
    <w:rsid w:val="00656BAB"/>
    <w:rsid w:val="006571F7"/>
    <w:rsid w:val="00660420"/>
    <w:rsid w:val="0066076D"/>
    <w:rsid w:val="00661242"/>
    <w:rsid w:val="00661C74"/>
    <w:rsid w:val="00662CFF"/>
    <w:rsid w:val="00663C68"/>
    <w:rsid w:val="00664345"/>
    <w:rsid w:val="006644BD"/>
    <w:rsid w:val="00664A55"/>
    <w:rsid w:val="00664C9F"/>
    <w:rsid w:val="00665065"/>
    <w:rsid w:val="00666359"/>
    <w:rsid w:val="0066675E"/>
    <w:rsid w:val="00666841"/>
    <w:rsid w:val="00667903"/>
    <w:rsid w:val="00667D95"/>
    <w:rsid w:val="0067004A"/>
    <w:rsid w:val="006709AB"/>
    <w:rsid w:val="00670CDC"/>
    <w:rsid w:val="006710CD"/>
    <w:rsid w:val="00671117"/>
    <w:rsid w:val="00672A45"/>
    <w:rsid w:val="00672C5C"/>
    <w:rsid w:val="00672CCD"/>
    <w:rsid w:val="00673B5D"/>
    <w:rsid w:val="00673F8A"/>
    <w:rsid w:val="00676078"/>
    <w:rsid w:val="006763E8"/>
    <w:rsid w:val="006768B5"/>
    <w:rsid w:val="00677092"/>
    <w:rsid w:val="00680176"/>
    <w:rsid w:val="00680288"/>
    <w:rsid w:val="00681A6A"/>
    <w:rsid w:val="00682FD6"/>
    <w:rsid w:val="00683169"/>
    <w:rsid w:val="006834B9"/>
    <w:rsid w:val="006854CB"/>
    <w:rsid w:val="0068579E"/>
    <w:rsid w:val="006866D7"/>
    <w:rsid w:val="00686DFC"/>
    <w:rsid w:val="00686EE2"/>
    <w:rsid w:val="006872E8"/>
    <w:rsid w:val="00687DAA"/>
    <w:rsid w:val="00687F09"/>
    <w:rsid w:val="00690476"/>
    <w:rsid w:val="00690995"/>
    <w:rsid w:val="00691543"/>
    <w:rsid w:val="006929ED"/>
    <w:rsid w:val="00692ABB"/>
    <w:rsid w:val="006945B0"/>
    <w:rsid w:val="0069507D"/>
    <w:rsid w:val="00696E31"/>
    <w:rsid w:val="00696F4D"/>
    <w:rsid w:val="006976C0"/>
    <w:rsid w:val="00697A5C"/>
    <w:rsid w:val="006A0C9D"/>
    <w:rsid w:val="006A16E5"/>
    <w:rsid w:val="006A25E2"/>
    <w:rsid w:val="006A2658"/>
    <w:rsid w:val="006A2E38"/>
    <w:rsid w:val="006A3879"/>
    <w:rsid w:val="006A3C76"/>
    <w:rsid w:val="006A49D7"/>
    <w:rsid w:val="006A4FDE"/>
    <w:rsid w:val="006A53DB"/>
    <w:rsid w:val="006A6037"/>
    <w:rsid w:val="006A6C70"/>
    <w:rsid w:val="006A7273"/>
    <w:rsid w:val="006A75EA"/>
    <w:rsid w:val="006B1AB3"/>
    <w:rsid w:val="006B2060"/>
    <w:rsid w:val="006B2077"/>
    <w:rsid w:val="006B2113"/>
    <w:rsid w:val="006B2A51"/>
    <w:rsid w:val="006B36C1"/>
    <w:rsid w:val="006B3D0E"/>
    <w:rsid w:val="006B3F1D"/>
    <w:rsid w:val="006B4336"/>
    <w:rsid w:val="006B450A"/>
    <w:rsid w:val="006B4E9D"/>
    <w:rsid w:val="006B51B4"/>
    <w:rsid w:val="006B581A"/>
    <w:rsid w:val="006B601F"/>
    <w:rsid w:val="006B603D"/>
    <w:rsid w:val="006B6871"/>
    <w:rsid w:val="006B75FE"/>
    <w:rsid w:val="006B79D9"/>
    <w:rsid w:val="006C0C8B"/>
    <w:rsid w:val="006C1393"/>
    <w:rsid w:val="006C1A1F"/>
    <w:rsid w:val="006C1D07"/>
    <w:rsid w:val="006C217C"/>
    <w:rsid w:val="006C2FF2"/>
    <w:rsid w:val="006C3250"/>
    <w:rsid w:val="006C3363"/>
    <w:rsid w:val="006C3DC8"/>
    <w:rsid w:val="006C550C"/>
    <w:rsid w:val="006C5595"/>
    <w:rsid w:val="006C6CD9"/>
    <w:rsid w:val="006C7F49"/>
    <w:rsid w:val="006D002E"/>
    <w:rsid w:val="006D0BDE"/>
    <w:rsid w:val="006D15E9"/>
    <w:rsid w:val="006D2402"/>
    <w:rsid w:val="006D4693"/>
    <w:rsid w:val="006D6CF2"/>
    <w:rsid w:val="006E1272"/>
    <w:rsid w:val="006E16A4"/>
    <w:rsid w:val="006E1E8E"/>
    <w:rsid w:val="006E27EC"/>
    <w:rsid w:val="006E285A"/>
    <w:rsid w:val="006E3ED7"/>
    <w:rsid w:val="006E43A0"/>
    <w:rsid w:val="006E4D2A"/>
    <w:rsid w:val="006E508F"/>
    <w:rsid w:val="006E59D2"/>
    <w:rsid w:val="006E5CAD"/>
    <w:rsid w:val="006E6D8B"/>
    <w:rsid w:val="006E6DD8"/>
    <w:rsid w:val="006E6F04"/>
    <w:rsid w:val="006E7B1E"/>
    <w:rsid w:val="006E7E30"/>
    <w:rsid w:val="006F0E1B"/>
    <w:rsid w:val="006F164D"/>
    <w:rsid w:val="006F2930"/>
    <w:rsid w:val="006F4011"/>
    <w:rsid w:val="006F432D"/>
    <w:rsid w:val="006F52FA"/>
    <w:rsid w:val="006F5498"/>
    <w:rsid w:val="006F6DB0"/>
    <w:rsid w:val="0070087B"/>
    <w:rsid w:val="00700B5D"/>
    <w:rsid w:val="0070298C"/>
    <w:rsid w:val="00702B97"/>
    <w:rsid w:val="007036AB"/>
    <w:rsid w:val="00703EE1"/>
    <w:rsid w:val="00704128"/>
    <w:rsid w:val="007050FE"/>
    <w:rsid w:val="00705BDC"/>
    <w:rsid w:val="007064CB"/>
    <w:rsid w:val="0070650F"/>
    <w:rsid w:val="00706EA1"/>
    <w:rsid w:val="007073E8"/>
    <w:rsid w:val="007101C2"/>
    <w:rsid w:val="00710FA2"/>
    <w:rsid w:val="00711B7A"/>
    <w:rsid w:val="0071252E"/>
    <w:rsid w:val="00712956"/>
    <w:rsid w:val="00714874"/>
    <w:rsid w:val="00714962"/>
    <w:rsid w:val="00714FC4"/>
    <w:rsid w:val="00715201"/>
    <w:rsid w:val="007152C5"/>
    <w:rsid w:val="00715CC6"/>
    <w:rsid w:val="00720092"/>
    <w:rsid w:val="00720409"/>
    <w:rsid w:val="007204F4"/>
    <w:rsid w:val="00720641"/>
    <w:rsid w:val="0072068B"/>
    <w:rsid w:val="007223B7"/>
    <w:rsid w:val="00723E8B"/>
    <w:rsid w:val="00725F40"/>
    <w:rsid w:val="0072613D"/>
    <w:rsid w:val="00726E77"/>
    <w:rsid w:val="007272DE"/>
    <w:rsid w:val="00727305"/>
    <w:rsid w:val="0072735E"/>
    <w:rsid w:val="00727720"/>
    <w:rsid w:val="00730911"/>
    <w:rsid w:val="00730E2B"/>
    <w:rsid w:val="00731574"/>
    <w:rsid w:val="007317AD"/>
    <w:rsid w:val="00731FCE"/>
    <w:rsid w:val="0073299F"/>
    <w:rsid w:val="00733029"/>
    <w:rsid w:val="00733930"/>
    <w:rsid w:val="0073399D"/>
    <w:rsid w:val="00733ADA"/>
    <w:rsid w:val="007343D0"/>
    <w:rsid w:val="00734611"/>
    <w:rsid w:val="0073506D"/>
    <w:rsid w:val="0073523C"/>
    <w:rsid w:val="007359B9"/>
    <w:rsid w:val="00736622"/>
    <w:rsid w:val="00737483"/>
    <w:rsid w:val="00737707"/>
    <w:rsid w:val="00737AFC"/>
    <w:rsid w:val="00740205"/>
    <w:rsid w:val="00740712"/>
    <w:rsid w:val="00740AB5"/>
    <w:rsid w:val="00740E2B"/>
    <w:rsid w:val="007414ED"/>
    <w:rsid w:val="00741A5E"/>
    <w:rsid w:val="00741CF7"/>
    <w:rsid w:val="00742CA8"/>
    <w:rsid w:val="007434AA"/>
    <w:rsid w:val="0074369E"/>
    <w:rsid w:val="00744C27"/>
    <w:rsid w:val="00744F42"/>
    <w:rsid w:val="0074555B"/>
    <w:rsid w:val="0074598A"/>
    <w:rsid w:val="00745B62"/>
    <w:rsid w:val="00745DCC"/>
    <w:rsid w:val="0074667D"/>
    <w:rsid w:val="00747376"/>
    <w:rsid w:val="0074760A"/>
    <w:rsid w:val="00747D3F"/>
    <w:rsid w:val="007501BF"/>
    <w:rsid w:val="00750DC7"/>
    <w:rsid w:val="00750EA7"/>
    <w:rsid w:val="00751F01"/>
    <w:rsid w:val="007531CC"/>
    <w:rsid w:val="007535C3"/>
    <w:rsid w:val="00753CB7"/>
    <w:rsid w:val="00754863"/>
    <w:rsid w:val="00754CFA"/>
    <w:rsid w:val="007554F9"/>
    <w:rsid w:val="00755D94"/>
    <w:rsid w:val="00757748"/>
    <w:rsid w:val="00757769"/>
    <w:rsid w:val="007602BA"/>
    <w:rsid w:val="007607C2"/>
    <w:rsid w:val="00760905"/>
    <w:rsid w:val="0076403D"/>
    <w:rsid w:val="00764A53"/>
    <w:rsid w:val="00764BBE"/>
    <w:rsid w:val="00765B1C"/>
    <w:rsid w:val="007663A4"/>
    <w:rsid w:val="00766B82"/>
    <w:rsid w:val="00767515"/>
    <w:rsid w:val="007708B9"/>
    <w:rsid w:val="0077118D"/>
    <w:rsid w:val="00771C50"/>
    <w:rsid w:val="00772C55"/>
    <w:rsid w:val="00772C96"/>
    <w:rsid w:val="00772CBB"/>
    <w:rsid w:val="0077373E"/>
    <w:rsid w:val="007738B7"/>
    <w:rsid w:val="00773A11"/>
    <w:rsid w:val="00773C7E"/>
    <w:rsid w:val="00773C7F"/>
    <w:rsid w:val="00774186"/>
    <w:rsid w:val="00774311"/>
    <w:rsid w:val="00774530"/>
    <w:rsid w:val="007803CD"/>
    <w:rsid w:val="00781478"/>
    <w:rsid w:val="00781850"/>
    <w:rsid w:val="007823FA"/>
    <w:rsid w:val="00782A5C"/>
    <w:rsid w:val="00782D08"/>
    <w:rsid w:val="00783566"/>
    <w:rsid w:val="007839E5"/>
    <w:rsid w:val="00784853"/>
    <w:rsid w:val="00785204"/>
    <w:rsid w:val="00785CC5"/>
    <w:rsid w:val="007865B1"/>
    <w:rsid w:val="00786F90"/>
    <w:rsid w:val="00787109"/>
    <w:rsid w:val="00787D74"/>
    <w:rsid w:val="00787FE1"/>
    <w:rsid w:val="00790452"/>
    <w:rsid w:val="00790957"/>
    <w:rsid w:val="00791502"/>
    <w:rsid w:val="00791BA0"/>
    <w:rsid w:val="00791C66"/>
    <w:rsid w:val="0079271D"/>
    <w:rsid w:val="0079329E"/>
    <w:rsid w:val="00793345"/>
    <w:rsid w:val="0079349B"/>
    <w:rsid w:val="007946ED"/>
    <w:rsid w:val="00794F0C"/>
    <w:rsid w:val="00795536"/>
    <w:rsid w:val="00795652"/>
    <w:rsid w:val="007968E7"/>
    <w:rsid w:val="0079747E"/>
    <w:rsid w:val="007975B6"/>
    <w:rsid w:val="007A00E5"/>
    <w:rsid w:val="007A0910"/>
    <w:rsid w:val="007A0A52"/>
    <w:rsid w:val="007A131D"/>
    <w:rsid w:val="007A204E"/>
    <w:rsid w:val="007A25B3"/>
    <w:rsid w:val="007A2657"/>
    <w:rsid w:val="007A4088"/>
    <w:rsid w:val="007A46F4"/>
    <w:rsid w:val="007A475F"/>
    <w:rsid w:val="007A4EA2"/>
    <w:rsid w:val="007A628C"/>
    <w:rsid w:val="007A6CCC"/>
    <w:rsid w:val="007B0079"/>
    <w:rsid w:val="007B0162"/>
    <w:rsid w:val="007B0C8E"/>
    <w:rsid w:val="007B0E0D"/>
    <w:rsid w:val="007B23CF"/>
    <w:rsid w:val="007B28E8"/>
    <w:rsid w:val="007B3306"/>
    <w:rsid w:val="007B36CD"/>
    <w:rsid w:val="007B3935"/>
    <w:rsid w:val="007B4208"/>
    <w:rsid w:val="007B4D5E"/>
    <w:rsid w:val="007B52B6"/>
    <w:rsid w:val="007B60D3"/>
    <w:rsid w:val="007B6132"/>
    <w:rsid w:val="007B628D"/>
    <w:rsid w:val="007B63EE"/>
    <w:rsid w:val="007B6982"/>
    <w:rsid w:val="007B6BBB"/>
    <w:rsid w:val="007B773B"/>
    <w:rsid w:val="007B7B95"/>
    <w:rsid w:val="007B7CA0"/>
    <w:rsid w:val="007C102C"/>
    <w:rsid w:val="007C1F93"/>
    <w:rsid w:val="007C228A"/>
    <w:rsid w:val="007C26FB"/>
    <w:rsid w:val="007C296E"/>
    <w:rsid w:val="007C399E"/>
    <w:rsid w:val="007C3CD4"/>
    <w:rsid w:val="007C49B1"/>
    <w:rsid w:val="007C4BCD"/>
    <w:rsid w:val="007C604C"/>
    <w:rsid w:val="007C7C15"/>
    <w:rsid w:val="007D0309"/>
    <w:rsid w:val="007D077F"/>
    <w:rsid w:val="007D0847"/>
    <w:rsid w:val="007D1051"/>
    <w:rsid w:val="007D2364"/>
    <w:rsid w:val="007D268D"/>
    <w:rsid w:val="007D288C"/>
    <w:rsid w:val="007D2EA2"/>
    <w:rsid w:val="007D372D"/>
    <w:rsid w:val="007D44AB"/>
    <w:rsid w:val="007D4E53"/>
    <w:rsid w:val="007D5341"/>
    <w:rsid w:val="007D5780"/>
    <w:rsid w:val="007D6F5C"/>
    <w:rsid w:val="007D72B6"/>
    <w:rsid w:val="007D7438"/>
    <w:rsid w:val="007D7BAC"/>
    <w:rsid w:val="007D7D66"/>
    <w:rsid w:val="007E016F"/>
    <w:rsid w:val="007E01CC"/>
    <w:rsid w:val="007E29BE"/>
    <w:rsid w:val="007E2F0A"/>
    <w:rsid w:val="007E2F55"/>
    <w:rsid w:val="007E30CA"/>
    <w:rsid w:val="007E47BF"/>
    <w:rsid w:val="007E5BAB"/>
    <w:rsid w:val="007E6555"/>
    <w:rsid w:val="007E6A0A"/>
    <w:rsid w:val="007E6BA1"/>
    <w:rsid w:val="007E6C90"/>
    <w:rsid w:val="007F04B9"/>
    <w:rsid w:val="007F13F4"/>
    <w:rsid w:val="007F2519"/>
    <w:rsid w:val="007F359A"/>
    <w:rsid w:val="007F3C38"/>
    <w:rsid w:val="007F5826"/>
    <w:rsid w:val="007F594B"/>
    <w:rsid w:val="007F62A6"/>
    <w:rsid w:val="007F6FB8"/>
    <w:rsid w:val="007F7446"/>
    <w:rsid w:val="0080032D"/>
    <w:rsid w:val="00801107"/>
    <w:rsid w:val="0080176D"/>
    <w:rsid w:val="00801A90"/>
    <w:rsid w:val="0080213C"/>
    <w:rsid w:val="00803386"/>
    <w:rsid w:val="00803BE5"/>
    <w:rsid w:val="0080417A"/>
    <w:rsid w:val="00805385"/>
    <w:rsid w:val="00805412"/>
    <w:rsid w:val="00805740"/>
    <w:rsid w:val="00805D8C"/>
    <w:rsid w:val="00805D9B"/>
    <w:rsid w:val="00805DBD"/>
    <w:rsid w:val="00806727"/>
    <w:rsid w:val="00806D63"/>
    <w:rsid w:val="00807A6C"/>
    <w:rsid w:val="0081015F"/>
    <w:rsid w:val="0081030D"/>
    <w:rsid w:val="00810339"/>
    <w:rsid w:val="00810EE0"/>
    <w:rsid w:val="008112E8"/>
    <w:rsid w:val="0081136F"/>
    <w:rsid w:val="00812004"/>
    <w:rsid w:val="008127FF"/>
    <w:rsid w:val="00812D1D"/>
    <w:rsid w:val="00813600"/>
    <w:rsid w:val="008149CE"/>
    <w:rsid w:val="00814F2F"/>
    <w:rsid w:val="008164FF"/>
    <w:rsid w:val="0081665A"/>
    <w:rsid w:val="00816677"/>
    <w:rsid w:val="008178BF"/>
    <w:rsid w:val="00820483"/>
    <w:rsid w:val="008206A9"/>
    <w:rsid w:val="008214C8"/>
    <w:rsid w:val="00821C3D"/>
    <w:rsid w:val="00821C56"/>
    <w:rsid w:val="00822E0C"/>
    <w:rsid w:val="00823C36"/>
    <w:rsid w:val="00824462"/>
    <w:rsid w:val="00824AF1"/>
    <w:rsid w:val="00824F63"/>
    <w:rsid w:val="00827A00"/>
    <w:rsid w:val="00827CF6"/>
    <w:rsid w:val="00830C09"/>
    <w:rsid w:val="00831803"/>
    <w:rsid w:val="00832631"/>
    <w:rsid w:val="00832645"/>
    <w:rsid w:val="00832836"/>
    <w:rsid w:val="00832FE2"/>
    <w:rsid w:val="0083338F"/>
    <w:rsid w:val="00835001"/>
    <w:rsid w:val="0083519A"/>
    <w:rsid w:val="008351B6"/>
    <w:rsid w:val="00837000"/>
    <w:rsid w:val="008370D7"/>
    <w:rsid w:val="00837B78"/>
    <w:rsid w:val="00840BED"/>
    <w:rsid w:val="00841630"/>
    <w:rsid w:val="008422AF"/>
    <w:rsid w:val="0084367B"/>
    <w:rsid w:val="0084380F"/>
    <w:rsid w:val="0084474A"/>
    <w:rsid w:val="008457CF"/>
    <w:rsid w:val="00845957"/>
    <w:rsid w:val="00845B4A"/>
    <w:rsid w:val="0084668D"/>
    <w:rsid w:val="00846D69"/>
    <w:rsid w:val="00847480"/>
    <w:rsid w:val="00847700"/>
    <w:rsid w:val="00847839"/>
    <w:rsid w:val="00847B11"/>
    <w:rsid w:val="0085041D"/>
    <w:rsid w:val="00850574"/>
    <w:rsid w:val="008507EE"/>
    <w:rsid w:val="00852A4A"/>
    <w:rsid w:val="00852B58"/>
    <w:rsid w:val="008534F9"/>
    <w:rsid w:val="00853808"/>
    <w:rsid w:val="00853BD8"/>
    <w:rsid w:val="008540E0"/>
    <w:rsid w:val="00854C57"/>
    <w:rsid w:val="0085658D"/>
    <w:rsid w:val="0085693F"/>
    <w:rsid w:val="0085711D"/>
    <w:rsid w:val="00857219"/>
    <w:rsid w:val="0085743D"/>
    <w:rsid w:val="008579E0"/>
    <w:rsid w:val="008607A8"/>
    <w:rsid w:val="0086102B"/>
    <w:rsid w:val="00861281"/>
    <w:rsid w:val="00861828"/>
    <w:rsid w:val="0086240B"/>
    <w:rsid w:val="008629CB"/>
    <w:rsid w:val="00862C27"/>
    <w:rsid w:val="00862C4A"/>
    <w:rsid w:val="00862C60"/>
    <w:rsid w:val="0086391E"/>
    <w:rsid w:val="00864436"/>
    <w:rsid w:val="00864CB1"/>
    <w:rsid w:val="00866642"/>
    <w:rsid w:val="008678C4"/>
    <w:rsid w:val="00867BCF"/>
    <w:rsid w:val="00870A13"/>
    <w:rsid w:val="008710B7"/>
    <w:rsid w:val="00871198"/>
    <w:rsid w:val="00871371"/>
    <w:rsid w:val="00871E03"/>
    <w:rsid w:val="0087203C"/>
    <w:rsid w:val="00873C54"/>
    <w:rsid w:val="00873DEC"/>
    <w:rsid w:val="008750D3"/>
    <w:rsid w:val="00875E7F"/>
    <w:rsid w:val="008764CA"/>
    <w:rsid w:val="00877F16"/>
    <w:rsid w:val="008802E4"/>
    <w:rsid w:val="00880861"/>
    <w:rsid w:val="00881493"/>
    <w:rsid w:val="0088198E"/>
    <w:rsid w:val="00881DDC"/>
    <w:rsid w:val="00882F88"/>
    <w:rsid w:val="0088428B"/>
    <w:rsid w:val="008845AC"/>
    <w:rsid w:val="00884802"/>
    <w:rsid w:val="00884850"/>
    <w:rsid w:val="008848E6"/>
    <w:rsid w:val="00886CC4"/>
    <w:rsid w:val="008870E4"/>
    <w:rsid w:val="00887433"/>
    <w:rsid w:val="00890724"/>
    <w:rsid w:val="0089100F"/>
    <w:rsid w:val="00891CEF"/>
    <w:rsid w:val="00891EBE"/>
    <w:rsid w:val="00892760"/>
    <w:rsid w:val="00893300"/>
    <w:rsid w:val="008937C3"/>
    <w:rsid w:val="00893E11"/>
    <w:rsid w:val="00894B11"/>
    <w:rsid w:val="00895997"/>
    <w:rsid w:val="00896A61"/>
    <w:rsid w:val="00896B95"/>
    <w:rsid w:val="00896CAC"/>
    <w:rsid w:val="00896F79"/>
    <w:rsid w:val="008974C3"/>
    <w:rsid w:val="00897CD0"/>
    <w:rsid w:val="00897D61"/>
    <w:rsid w:val="00897DB8"/>
    <w:rsid w:val="008A034D"/>
    <w:rsid w:val="008A047D"/>
    <w:rsid w:val="008A0773"/>
    <w:rsid w:val="008A0A3F"/>
    <w:rsid w:val="008A1022"/>
    <w:rsid w:val="008A1574"/>
    <w:rsid w:val="008A182C"/>
    <w:rsid w:val="008A1E38"/>
    <w:rsid w:val="008A2582"/>
    <w:rsid w:val="008A2834"/>
    <w:rsid w:val="008A2C27"/>
    <w:rsid w:val="008A5E01"/>
    <w:rsid w:val="008B008F"/>
    <w:rsid w:val="008B1E17"/>
    <w:rsid w:val="008B2B90"/>
    <w:rsid w:val="008B3253"/>
    <w:rsid w:val="008B39E8"/>
    <w:rsid w:val="008B3AFB"/>
    <w:rsid w:val="008B4641"/>
    <w:rsid w:val="008B5066"/>
    <w:rsid w:val="008B6F14"/>
    <w:rsid w:val="008B7D52"/>
    <w:rsid w:val="008C1057"/>
    <w:rsid w:val="008C1890"/>
    <w:rsid w:val="008C2CF7"/>
    <w:rsid w:val="008C2D8B"/>
    <w:rsid w:val="008C3C47"/>
    <w:rsid w:val="008C3E9E"/>
    <w:rsid w:val="008C4FC7"/>
    <w:rsid w:val="008C52DD"/>
    <w:rsid w:val="008C53C7"/>
    <w:rsid w:val="008C5650"/>
    <w:rsid w:val="008C5B3B"/>
    <w:rsid w:val="008C5D17"/>
    <w:rsid w:val="008C68A1"/>
    <w:rsid w:val="008C69BF"/>
    <w:rsid w:val="008C7807"/>
    <w:rsid w:val="008D034F"/>
    <w:rsid w:val="008D12A6"/>
    <w:rsid w:val="008D14E7"/>
    <w:rsid w:val="008D19FC"/>
    <w:rsid w:val="008D1DE7"/>
    <w:rsid w:val="008D2B65"/>
    <w:rsid w:val="008D3200"/>
    <w:rsid w:val="008D4396"/>
    <w:rsid w:val="008D441B"/>
    <w:rsid w:val="008D4719"/>
    <w:rsid w:val="008D487B"/>
    <w:rsid w:val="008D4F28"/>
    <w:rsid w:val="008D56EB"/>
    <w:rsid w:val="008D5D97"/>
    <w:rsid w:val="008D72BD"/>
    <w:rsid w:val="008D7339"/>
    <w:rsid w:val="008D7A6D"/>
    <w:rsid w:val="008E0D09"/>
    <w:rsid w:val="008E32A6"/>
    <w:rsid w:val="008E3651"/>
    <w:rsid w:val="008E474F"/>
    <w:rsid w:val="008E4D14"/>
    <w:rsid w:val="008E4F96"/>
    <w:rsid w:val="008E6294"/>
    <w:rsid w:val="008E62FD"/>
    <w:rsid w:val="008E6E04"/>
    <w:rsid w:val="008E7C33"/>
    <w:rsid w:val="008F0002"/>
    <w:rsid w:val="008F04AF"/>
    <w:rsid w:val="008F1070"/>
    <w:rsid w:val="008F25CC"/>
    <w:rsid w:val="008F30AB"/>
    <w:rsid w:val="008F34C7"/>
    <w:rsid w:val="008F3BB5"/>
    <w:rsid w:val="008F445B"/>
    <w:rsid w:val="008F4F58"/>
    <w:rsid w:val="008F5DA7"/>
    <w:rsid w:val="008F62E1"/>
    <w:rsid w:val="008F6ECD"/>
    <w:rsid w:val="008F75A9"/>
    <w:rsid w:val="008F7801"/>
    <w:rsid w:val="008F7D09"/>
    <w:rsid w:val="00900039"/>
    <w:rsid w:val="009014B8"/>
    <w:rsid w:val="009014F9"/>
    <w:rsid w:val="00901752"/>
    <w:rsid w:val="00902540"/>
    <w:rsid w:val="0090263E"/>
    <w:rsid w:val="00902853"/>
    <w:rsid w:val="00902D4F"/>
    <w:rsid w:val="00903A08"/>
    <w:rsid w:val="00903CFF"/>
    <w:rsid w:val="00904833"/>
    <w:rsid w:val="00905A41"/>
    <w:rsid w:val="00906117"/>
    <w:rsid w:val="009064DE"/>
    <w:rsid w:val="00906BFD"/>
    <w:rsid w:val="00906C9E"/>
    <w:rsid w:val="00906CF1"/>
    <w:rsid w:val="0090712B"/>
    <w:rsid w:val="00907248"/>
    <w:rsid w:val="00907CE2"/>
    <w:rsid w:val="00910677"/>
    <w:rsid w:val="009112DA"/>
    <w:rsid w:val="00911BB7"/>
    <w:rsid w:val="00911DC0"/>
    <w:rsid w:val="0091286B"/>
    <w:rsid w:val="00912D3F"/>
    <w:rsid w:val="00913713"/>
    <w:rsid w:val="009137F4"/>
    <w:rsid w:val="00913E3D"/>
    <w:rsid w:val="00914F98"/>
    <w:rsid w:val="00915987"/>
    <w:rsid w:val="0091630C"/>
    <w:rsid w:val="00916724"/>
    <w:rsid w:val="00916906"/>
    <w:rsid w:val="009171AA"/>
    <w:rsid w:val="0091795A"/>
    <w:rsid w:val="009179B5"/>
    <w:rsid w:val="009203DD"/>
    <w:rsid w:val="009205C5"/>
    <w:rsid w:val="00920B21"/>
    <w:rsid w:val="0092147B"/>
    <w:rsid w:val="009217BA"/>
    <w:rsid w:val="009217EC"/>
    <w:rsid w:val="00922C36"/>
    <w:rsid w:val="00922E7A"/>
    <w:rsid w:val="009231FB"/>
    <w:rsid w:val="0092325F"/>
    <w:rsid w:val="00923D92"/>
    <w:rsid w:val="00925224"/>
    <w:rsid w:val="00925485"/>
    <w:rsid w:val="00926289"/>
    <w:rsid w:val="009263A2"/>
    <w:rsid w:val="009270CD"/>
    <w:rsid w:val="009277CD"/>
    <w:rsid w:val="00930205"/>
    <w:rsid w:val="00930795"/>
    <w:rsid w:val="00930BF1"/>
    <w:rsid w:val="0093109A"/>
    <w:rsid w:val="009311FB"/>
    <w:rsid w:val="00931470"/>
    <w:rsid w:val="00931733"/>
    <w:rsid w:val="00932D2F"/>
    <w:rsid w:val="009330B4"/>
    <w:rsid w:val="0093431B"/>
    <w:rsid w:val="00934F42"/>
    <w:rsid w:val="0093531C"/>
    <w:rsid w:val="0093560B"/>
    <w:rsid w:val="00936AB0"/>
    <w:rsid w:val="009375B0"/>
    <w:rsid w:val="00937B07"/>
    <w:rsid w:val="00940602"/>
    <w:rsid w:val="009415EE"/>
    <w:rsid w:val="00941687"/>
    <w:rsid w:val="0094258B"/>
    <w:rsid w:val="00942B4A"/>
    <w:rsid w:val="00943176"/>
    <w:rsid w:val="009431E2"/>
    <w:rsid w:val="00944252"/>
    <w:rsid w:val="00946F0F"/>
    <w:rsid w:val="0094707C"/>
    <w:rsid w:val="0094749A"/>
    <w:rsid w:val="009478B7"/>
    <w:rsid w:val="00947CB4"/>
    <w:rsid w:val="00951086"/>
    <w:rsid w:val="009517DB"/>
    <w:rsid w:val="00951A8C"/>
    <w:rsid w:val="00951BE8"/>
    <w:rsid w:val="00951C3C"/>
    <w:rsid w:val="00951FE6"/>
    <w:rsid w:val="00952EE4"/>
    <w:rsid w:val="00953AD0"/>
    <w:rsid w:val="00953B8F"/>
    <w:rsid w:val="00955088"/>
    <w:rsid w:val="009557A5"/>
    <w:rsid w:val="00955B09"/>
    <w:rsid w:val="009560DC"/>
    <w:rsid w:val="009565AC"/>
    <w:rsid w:val="00956739"/>
    <w:rsid w:val="00956857"/>
    <w:rsid w:val="009569FA"/>
    <w:rsid w:val="00956A7C"/>
    <w:rsid w:val="00957FFB"/>
    <w:rsid w:val="00961735"/>
    <w:rsid w:val="0096196B"/>
    <w:rsid w:val="00962297"/>
    <w:rsid w:val="00963CCA"/>
    <w:rsid w:val="00964198"/>
    <w:rsid w:val="00964E9D"/>
    <w:rsid w:val="009653E8"/>
    <w:rsid w:val="0096593E"/>
    <w:rsid w:val="009666FE"/>
    <w:rsid w:val="00966CB5"/>
    <w:rsid w:val="00966D75"/>
    <w:rsid w:val="00966DD8"/>
    <w:rsid w:val="00967A96"/>
    <w:rsid w:val="00967E19"/>
    <w:rsid w:val="00970914"/>
    <w:rsid w:val="00970F10"/>
    <w:rsid w:val="009718B3"/>
    <w:rsid w:val="00972146"/>
    <w:rsid w:val="0097235B"/>
    <w:rsid w:val="0097248F"/>
    <w:rsid w:val="00972607"/>
    <w:rsid w:val="00972923"/>
    <w:rsid w:val="00973F5A"/>
    <w:rsid w:val="0097404D"/>
    <w:rsid w:val="009740B4"/>
    <w:rsid w:val="009747D6"/>
    <w:rsid w:val="009754C0"/>
    <w:rsid w:val="00976703"/>
    <w:rsid w:val="00976C9B"/>
    <w:rsid w:val="0098006E"/>
    <w:rsid w:val="00981B02"/>
    <w:rsid w:val="00981CCB"/>
    <w:rsid w:val="00983271"/>
    <w:rsid w:val="00984D9A"/>
    <w:rsid w:val="00985520"/>
    <w:rsid w:val="00985552"/>
    <w:rsid w:val="00985948"/>
    <w:rsid w:val="00986E1E"/>
    <w:rsid w:val="00990002"/>
    <w:rsid w:val="009902CC"/>
    <w:rsid w:val="00990A0C"/>
    <w:rsid w:val="00990B0C"/>
    <w:rsid w:val="009911E2"/>
    <w:rsid w:val="00991584"/>
    <w:rsid w:val="00992305"/>
    <w:rsid w:val="009929B6"/>
    <w:rsid w:val="009948B5"/>
    <w:rsid w:val="00996123"/>
    <w:rsid w:val="009A0794"/>
    <w:rsid w:val="009A0B40"/>
    <w:rsid w:val="009A2466"/>
    <w:rsid w:val="009A25A7"/>
    <w:rsid w:val="009A2803"/>
    <w:rsid w:val="009A2E9A"/>
    <w:rsid w:val="009A3051"/>
    <w:rsid w:val="009A48EF"/>
    <w:rsid w:val="009A4CD7"/>
    <w:rsid w:val="009A5102"/>
    <w:rsid w:val="009A5287"/>
    <w:rsid w:val="009A5FA2"/>
    <w:rsid w:val="009A70E7"/>
    <w:rsid w:val="009A7266"/>
    <w:rsid w:val="009A7496"/>
    <w:rsid w:val="009A7498"/>
    <w:rsid w:val="009A7702"/>
    <w:rsid w:val="009A7716"/>
    <w:rsid w:val="009B1346"/>
    <w:rsid w:val="009B1A6C"/>
    <w:rsid w:val="009B1DEA"/>
    <w:rsid w:val="009B1F1B"/>
    <w:rsid w:val="009B2D9B"/>
    <w:rsid w:val="009B320F"/>
    <w:rsid w:val="009B3D2F"/>
    <w:rsid w:val="009B3D71"/>
    <w:rsid w:val="009B46BD"/>
    <w:rsid w:val="009B4FBF"/>
    <w:rsid w:val="009B5747"/>
    <w:rsid w:val="009B62EB"/>
    <w:rsid w:val="009B6619"/>
    <w:rsid w:val="009B6CE3"/>
    <w:rsid w:val="009B749A"/>
    <w:rsid w:val="009B752E"/>
    <w:rsid w:val="009B77A3"/>
    <w:rsid w:val="009B7811"/>
    <w:rsid w:val="009B7830"/>
    <w:rsid w:val="009B7A1A"/>
    <w:rsid w:val="009B7A6C"/>
    <w:rsid w:val="009C1658"/>
    <w:rsid w:val="009C2143"/>
    <w:rsid w:val="009C262F"/>
    <w:rsid w:val="009C2C78"/>
    <w:rsid w:val="009C559A"/>
    <w:rsid w:val="009C5FEA"/>
    <w:rsid w:val="009C6002"/>
    <w:rsid w:val="009C627D"/>
    <w:rsid w:val="009C7216"/>
    <w:rsid w:val="009C7F35"/>
    <w:rsid w:val="009C7F43"/>
    <w:rsid w:val="009D0241"/>
    <w:rsid w:val="009D0679"/>
    <w:rsid w:val="009D10C6"/>
    <w:rsid w:val="009D1225"/>
    <w:rsid w:val="009D188E"/>
    <w:rsid w:val="009D1C01"/>
    <w:rsid w:val="009D30FA"/>
    <w:rsid w:val="009D3539"/>
    <w:rsid w:val="009D3DF8"/>
    <w:rsid w:val="009D3E7F"/>
    <w:rsid w:val="009D40B6"/>
    <w:rsid w:val="009D43BF"/>
    <w:rsid w:val="009D44AD"/>
    <w:rsid w:val="009D47A0"/>
    <w:rsid w:val="009D67D5"/>
    <w:rsid w:val="009D6911"/>
    <w:rsid w:val="009D79B6"/>
    <w:rsid w:val="009E0D3C"/>
    <w:rsid w:val="009E0FFA"/>
    <w:rsid w:val="009E1AE3"/>
    <w:rsid w:val="009E27C5"/>
    <w:rsid w:val="009E27D5"/>
    <w:rsid w:val="009E2B6E"/>
    <w:rsid w:val="009E3C9B"/>
    <w:rsid w:val="009E3F04"/>
    <w:rsid w:val="009E48F6"/>
    <w:rsid w:val="009E5533"/>
    <w:rsid w:val="009E55AA"/>
    <w:rsid w:val="009E654D"/>
    <w:rsid w:val="009F07AA"/>
    <w:rsid w:val="009F092E"/>
    <w:rsid w:val="009F1281"/>
    <w:rsid w:val="009F16F4"/>
    <w:rsid w:val="009F33AF"/>
    <w:rsid w:val="009F4930"/>
    <w:rsid w:val="009F576F"/>
    <w:rsid w:val="009F5E51"/>
    <w:rsid w:val="009F64DC"/>
    <w:rsid w:val="009F657B"/>
    <w:rsid w:val="009F6BCE"/>
    <w:rsid w:val="009F7B27"/>
    <w:rsid w:val="009F7C23"/>
    <w:rsid w:val="00A00D7C"/>
    <w:rsid w:val="00A016B5"/>
    <w:rsid w:val="00A023D0"/>
    <w:rsid w:val="00A03E1F"/>
    <w:rsid w:val="00A03F44"/>
    <w:rsid w:val="00A04149"/>
    <w:rsid w:val="00A04CC0"/>
    <w:rsid w:val="00A055AA"/>
    <w:rsid w:val="00A059E0"/>
    <w:rsid w:val="00A06688"/>
    <w:rsid w:val="00A06A0F"/>
    <w:rsid w:val="00A07521"/>
    <w:rsid w:val="00A07590"/>
    <w:rsid w:val="00A07CD5"/>
    <w:rsid w:val="00A10559"/>
    <w:rsid w:val="00A105A0"/>
    <w:rsid w:val="00A11083"/>
    <w:rsid w:val="00A11720"/>
    <w:rsid w:val="00A11976"/>
    <w:rsid w:val="00A11CB8"/>
    <w:rsid w:val="00A127EF"/>
    <w:rsid w:val="00A12D49"/>
    <w:rsid w:val="00A135AC"/>
    <w:rsid w:val="00A13660"/>
    <w:rsid w:val="00A13FB8"/>
    <w:rsid w:val="00A14527"/>
    <w:rsid w:val="00A14615"/>
    <w:rsid w:val="00A15CCF"/>
    <w:rsid w:val="00A15D35"/>
    <w:rsid w:val="00A15EE6"/>
    <w:rsid w:val="00A1658E"/>
    <w:rsid w:val="00A168D4"/>
    <w:rsid w:val="00A16C0E"/>
    <w:rsid w:val="00A171BC"/>
    <w:rsid w:val="00A205BC"/>
    <w:rsid w:val="00A211DC"/>
    <w:rsid w:val="00A21216"/>
    <w:rsid w:val="00A212CE"/>
    <w:rsid w:val="00A21505"/>
    <w:rsid w:val="00A21721"/>
    <w:rsid w:val="00A2378B"/>
    <w:rsid w:val="00A24B89"/>
    <w:rsid w:val="00A24D62"/>
    <w:rsid w:val="00A2523A"/>
    <w:rsid w:val="00A25375"/>
    <w:rsid w:val="00A25A7F"/>
    <w:rsid w:val="00A262B3"/>
    <w:rsid w:val="00A264B1"/>
    <w:rsid w:val="00A268D6"/>
    <w:rsid w:val="00A27375"/>
    <w:rsid w:val="00A3327E"/>
    <w:rsid w:val="00A35AB7"/>
    <w:rsid w:val="00A36CB2"/>
    <w:rsid w:val="00A37601"/>
    <w:rsid w:val="00A401BC"/>
    <w:rsid w:val="00A40A6A"/>
    <w:rsid w:val="00A41224"/>
    <w:rsid w:val="00A41430"/>
    <w:rsid w:val="00A42283"/>
    <w:rsid w:val="00A425D5"/>
    <w:rsid w:val="00A4272F"/>
    <w:rsid w:val="00A42EE1"/>
    <w:rsid w:val="00A438B9"/>
    <w:rsid w:val="00A44B7C"/>
    <w:rsid w:val="00A45FBC"/>
    <w:rsid w:val="00A4660A"/>
    <w:rsid w:val="00A467B5"/>
    <w:rsid w:val="00A46924"/>
    <w:rsid w:val="00A46B8B"/>
    <w:rsid w:val="00A46D69"/>
    <w:rsid w:val="00A46EC4"/>
    <w:rsid w:val="00A474A4"/>
    <w:rsid w:val="00A47E11"/>
    <w:rsid w:val="00A51E51"/>
    <w:rsid w:val="00A52238"/>
    <w:rsid w:val="00A52282"/>
    <w:rsid w:val="00A52C0A"/>
    <w:rsid w:val="00A54948"/>
    <w:rsid w:val="00A54F17"/>
    <w:rsid w:val="00A55210"/>
    <w:rsid w:val="00A55B4A"/>
    <w:rsid w:val="00A55D65"/>
    <w:rsid w:val="00A55FC8"/>
    <w:rsid w:val="00A569B1"/>
    <w:rsid w:val="00A570CF"/>
    <w:rsid w:val="00A573F3"/>
    <w:rsid w:val="00A60971"/>
    <w:rsid w:val="00A60AD7"/>
    <w:rsid w:val="00A61227"/>
    <w:rsid w:val="00A61A26"/>
    <w:rsid w:val="00A61DE6"/>
    <w:rsid w:val="00A62383"/>
    <w:rsid w:val="00A63339"/>
    <w:rsid w:val="00A633A7"/>
    <w:rsid w:val="00A6381E"/>
    <w:rsid w:val="00A63A63"/>
    <w:rsid w:val="00A63A7F"/>
    <w:rsid w:val="00A654FE"/>
    <w:rsid w:val="00A65604"/>
    <w:rsid w:val="00A67961"/>
    <w:rsid w:val="00A67CE3"/>
    <w:rsid w:val="00A705B3"/>
    <w:rsid w:val="00A70EF6"/>
    <w:rsid w:val="00A713BA"/>
    <w:rsid w:val="00A723DF"/>
    <w:rsid w:val="00A72AD2"/>
    <w:rsid w:val="00A73C51"/>
    <w:rsid w:val="00A749A8"/>
    <w:rsid w:val="00A749D9"/>
    <w:rsid w:val="00A756B6"/>
    <w:rsid w:val="00A756EB"/>
    <w:rsid w:val="00A75776"/>
    <w:rsid w:val="00A75C1A"/>
    <w:rsid w:val="00A75DEC"/>
    <w:rsid w:val="00A77BCC"/>
    <w:rsid w:val="00A77FB2"/>
    <w:rsid w:val="00A80CB8"/>
    <w:rsid w:val="00A80D52"/>
    <w:rsid w:val="00A80DC2"/>
    <w:rsid w:val="00A8181C"/>
    <w:rsid w:val="00A81C69"/>
    <w:rsid w:val="00A81D8D"/>
    <w:rsid w:val="00A81FAF"/>
    <w:rsid w:val="00A824E8"/>
    <w:rsid w:val="00A827DF"/>
    <w:rsid w:val="00A83676"/>
    <w:rsid w:val="00A843D4"/>
    <w:rsid w:val="00A860DD"/>
    <w:rsid w:val="00A864ED"/>
    <w:rsid w:val="00A86F3C"/>
    <w:rsid w:val="00A8703A"/>
    <w:rsid w:val="00A876BF"/>
    <w:rsid w:val="00A87CCB"/>
    <w:rsid w:val="00A907B9"/>
    <w:rsid w:val="00A91CDB"/>
    <w:rsid w:val="00A92858"/>
    <w:rsid w:val="00A92D53"/>
    <w:rsid w:val="00A92DC1"/>
    <w:rsid w:val="00A939D0"/>
    <w:rsid w:val="00A94700"/>
    <w:rsid w:val="00A94EC6"/>
    <w:rsid w:val="00A94F1C"/>
    <w:rsid w:val="00A952AF"/>
    <w:rsid w:val="00A95651"/>
    <w:rsid w:val="00A957A5"/>
    <w:rsid w:val="00A9619F"/>
    <w:rsid w:val="00A962CF"/>
    <w:rsid w:val="00A97253"/>
    <w:rsid w:val="00AA047F"/>
    <w:rsid w:val="00AA04E8"/>
    <w:rsid w:val="00AA11BA"/>
    <w:rsid w:val="00AA2184"/>
    <w:rsid w:val="00AA22D5"/>
    <w:rsid w:val="00AA28AF"/>
    <w:rsid w:val="00AA28E1"/>
    <w:rsid w:val="00AA5CAA"/>
    <w:rsid w:val="00AA64D6"/>
    <w:rsid w:val="00AA7836"/>
    <w:rsid w:val="00AA7B92"/>
    <w:rsid w:val="00AA7D53"/>
    <w:rsid w:val="00AA7F8D"/>
    <w:rsid w:val="00AB1B36"/>
    <w:rsid w:val="00AB1E1C"/>
    <w:rsid w:val="00AB2C02"/>
    <w:rsid w:val="00AB2DC6"/>
    <w:rsid w:val="00AB3080"/>
    <w:rsid w:val="00AB30D6"/>
    <w:rsid w:val="00AB334A"/>
    <w:rsid w:val="00AB337B"/>
    <w:rsid w:val="00AB671E"/>
    <w:rsid w:val="00AB6974"/>
    <w:rsid w:val="00AB6F64"/>
    <w:rsid w:val="00AC0915"/>
    <w:rsid w:val="00AC0EE7"/>
    <w:rsid w:val="00AC1F1E"/>
    <w:rsid w:val="00AC223F"/>
    <w:rsid w:val="00AC2615"/>
    <w:rsid w:val="00AC2FCC"/>
    <w:rsid w:val="00AC3131"/>
    <w:rsid w:val="00AC31AA"/>
    <w:rsid w:val="00AC3DA5"/>
    <w:rsid w:val="00AC3FC2"/>
    <w:rsid w:val="00AC4029"/>
    <w:rsid w:val="00AC407D"/>
    <w:rsid w:val="00AC4092"/>
    <w:rsid w:val="00AC497B"/>
    <w:rsid w:val="00AC5414"/>
    <w:rsid w:val="00AC614E"/>
    <w:rsid w:val="00AC63EB"/>
    <w:rsid w:val="00AC64BD"/>
    <w:rsid w:val="00AC70C6"/>
    <w:rsid w:val="00AC7350"/>
    <w:rsid w:val="00AC77A5"/>
    <w:rsid w:val="00AC77C6"/>
    <w:rsid w:val="00AC7A5F"/>
    <w:rsid w:val="00AC7DD5"/>
    <w:rsid w:val="00AD02AC"/>
    <w:rsid w:val="00AD0857"/>
    <w:rsid w:val="00AD0C65"/>
    <w:rsid w:val="00AD11B5"/>
    <w:rsid w:val="00AD13FA"/>
    <w:rsid w:val="00AD27BB"/>
    <w:rsid w:val="00AD3D94"/>
    <w:rsid w:val="00AD4443"/>
    <w:rsid w:val="00AD4CE1"/>
    <w:rsid w:val="00AD4E3B"/>
    <w:rsid w:val="00AD6204"/>
    <w:rsid w:val="00AD65F4"/>
    <w:rsid w:val="00AD70E4"/>
    <w:rsid w:val="00AD713D"/>
    <w:rsid w:val="00AD778D"/>
    <w:rsid w:val="00AE0694"/>
    <w:rsid w:val="00AE0EAC"/>
    <w:rsid w:val="00AE18F9"/>
    <w:rsid w:val="00AE192E"/>
    <w:rsid w:val="00AE2E16"/>
    <w:rsid w:val="00AE3652"/>
    <w:rsid w:val="00AE37E9"/>
    <w:rsid w:val="00AE3C74"/>
    <w:rsid w:val="00AE3DAD"/>
    <w:rsid w:val="00AE4310"/>
    <w:rsid w:val="00AE5014"/>
    <w:rsid w:val="00AE6126"/>
    <w:rsid w:val="00AE63C7"/>
    <w:rsid w:val="00AE6EC3"/>
    <w:rsid w:val="00AE6F51"/>
    <w:rsid w:val="00AE7603"/>
    <w:rsid w:val="00AE7660"/>
    <w:rsid w:val="00AE7CC3"/>
    <w:rsid w:val="00AF03BB"/>
    <w:rsid w:val="00AF1E1A"/>
    <w:rsid w:val="00AF285C"/>
    <w:rsid w:val="00AF29EF"/>
    <w:rsid w:val="00AF2E25"/>
    <w:rsid w:val="00AF312B"/>
    <w:rsid w:val="00AF3A7C"/>
    <w:rsid w:val="00AF3C8B"/>
    <w:rsid w:val="00AF43FF"/>
    <w:rsid w:val="00AF5D6C"/>
    <w:rsid w:val="00AF6231"/>
    <w:rsid w:val="00AF6433"/>
    <w:rsid w:val="00AF660C"/>
    <w:rsid w:val="00AF6BBE"/>
    <w:rsid w:val="00AF6D13"/>
    <w:rsid w:val="00AF7646"/>
    <w:rsid w:val="00AF7728"/>
    <w:rsid w:val="00B0040E"/>
    <w:rsid w:val="00B00951"/>
    <w:rsid w:val="00B01546"/>
    <w:rsid w:val="00B026AB"/>
    <w:rsid w:val="00B031E2"/>
    <w:rsid w:val="00B03354"/>
    <w:rsid w:val="00B04953"/>
    <w:rsid w:val="00B04A30"/>
    <w:rsid w:val="00B0562A"/>
    <w:rsid w:val="00B059CE"/>
    <w:rsid w:val="00B05EAD"/>
    <w:rsid w:val="00B06A38"/>
    <w:rsid w:val="00B1008E"/>
    <w:rsid w:val="00B107DD"/>
    <w:rsid w:val="00B10AFA"/>
    <w:rsid w:val="00B10E88"/>
    <w:rsid w:val="00B10F3E"/>
    <w:rsid w:val="00B11751"/>
    <w:rsid w:val="00B11D09"/>
    <w:rsid w:val="00B11EE8"/>
    <w:rsid w:val="00B12343"/>
    <w:rsid w:val="00B1242C"/>
    <w:rsid w:val="00B14C9E"/>
    <w:rsid w:val="00B1543E"/>
    <w:rsid w:val="00B160F4"/>
    <w:rsid w:val="00B16563"/>
    <w:rsid w:val="00B16979"/>
    <w:rsid w:val="00B16EF3"/>
    <w:rsid w:val="00B20442"/>
    <w:rsid w:val="00B2084F"/>
    <w:rsid w:val="00B20AD6"/>
    <w:rsid w:val="00B213E9"/>
    <w:rsid w:val="00B2146B"/>
    <w:rsid w:val="00B218F0"/>
    <w:rsid w:val="00B21FA9"/>
    <w:rsid w:val="00B23652"/>
    <w:rsid w:val="00B236B0"/>
    <w:rsid w:val="00B247B8"/>
    <w:rsid w:val="00B24FED"/>
    <w:rsid w:val="00B25EC5"/>
    <w:rsid w:val="00B2601B"/>
    <w:rsid w:val="00B26F5F"/>
    <w:rsid w:val="00B270D7"/>
    <w:rsid w:val="00B2725B"/>
    <w:rsid w:val="00B277AE"/>
    <w:rsid w:val="00B27ADE"/>
    <w:rsid w:val="00B27C90"/>
    <w:rsid w:val="00B3116E"/>
    <w:rsid w:val="00B312BC"/>
    <w:rsid w:val="00B31E36"/>
    <w:rsid w:val="00B32121"/>
    <w:rsid w:val="00B340D2"/>
    <w:rsid w:val="00B348F2"/>
    <w:rsid w:val="00B34AAA"/>
    <w:rsid w:val="00B34CF3"/>
    <w:rsid w:val="00B35114"/>
    <w:rsid w:val="00B375AA"/>
    <w:rsid w:val="00B379BD"/>
    <w:rsid w:val="00B40143"/>
    <w:rsid w:val="00B40292"/>
    <w:rsid w:val="00B4188F"/>
    <w:rsid w:val="00B4244B"/>
    <w:rsid w:val="00B42684"/>
    <w:rsid w:val="00B430DC"/>
    <w:rsid w:val="00B43E3F"/>
    <w:rsid w:val="00B441C7"/>
    <w:rsid w:val="00B45624"/>
    <w:rsid w:val="00B466B3"/>
    <w:rsid w:val="00B4744B"/>
    <w:rsid w:val="00B47D1F"/>
    <w:rsid w:val="00B511FB"/>
    <w:rsid w:val="00B5134D"/>
    <w:rsid w:val="00B517C1"/>
    <w:rsid w:val="00B51E58"/>
    <w:rsid w:val="00B526CD"/>
    <w:rsid w:val="00B532F2"/>
    <w:rsid w:val="00B535C9"/>
    <w:rsid w:val="00B53C99"/>
    <w:rsid w:val="00B552F2"/>
    <w:rsid w:val="00B557AF"/>
    <w:rsid w:val="00B56741"/>
    <w:rsid w:val="00B567A7"/>
    <w:rsid w:val="00B56B2A"/>
    <w:rsid w:val="00B576A5"/>
    <w:rsid w:val="00B605D8"/>
    <w:rsid w:val="00B607BD"/>
    <w:rsid w:val="00B61350"/>
    <w:rsid w:val="00B61980"/>
    <w:rsid w:val="00B62A33"/>
    <w:rsid w:val="00B6348D"/>
    <w:rsid w:val="00B63BF5"/>
    <w:rsid w:val="00B641FB"/>
    <w:rsid w:val="00B64323"/>
    <w:rsid w:val="00B64468"/>
    <w:rsid w:val="00B64B35"/>
    <w:rsid w:val="00B65A83"/>
    <w:rsid w:val="00B65BC5"/>
    <w:rsid w:val="00B65E89"/>
    <w:rsid w:val="00B66BD3"/>
    <w:rsid w:val="00B67565"/>
    <w:rsid w:val="00B679A0"/>
    <w:rsid w:val="00B70491"/>
    <w:rsid w:val="00B724D5"/>
    <w:rsid w:val="00B72FE2"/>
    <w:rsid w:val="00B734B5"/>
    <w:rsid w:val="00B7355E"/>
    <w:rsid w:val="00B73D94"/>
    <w:rsid w:val="00B73F70"/>
    <w:rsid w:val="00B7437F"/>
    <w:rsid w:val="00B7443E"/>
    <w:rsid w:val="00B761D2"/>
    <w:rsid w:val="00B762BB"/>
    <w:rsid w:val="00B7649F"/>
    <w:rsid w:val="00B767AE"/>
    <w:rsid w:val="00B76CF7"/>
    <w:rsid w:val="00B7777F"/>
    <w:rsid w:val="00B77B9D"/>
    <w:rsid w:val="00B77BB3"/>
    <w:rsid w:val="00B80439"/>
    <w:rsid w:val="00B80CCD"/>
    <w:rsid w:val="00B81776"/>
    <w:rsid w:val="00B81C53"/>
    <w:rsid w:val="00B82454"/>
    <w:rsid w:val="00B8316F"/>
    <w:rsid w:val="00B83760"/>
    <w:rsid w:val="00B83875"/>
    <w:rsid w:val="00B83DF6"/>
    <w:rsid w:val="00B841A2"/>
    <w:rsid w:val="00B841D9"/>
    <w:rsid w:val="00B85007"/>
    <w:rsid w:val="00B850F9"/>
    <w:rsid w:val="00B85261"/>
    <w:rsid w:val="00B86417"/>
    <w:rsid w:val="00B86F6D"/>
    <w:rsid w:val="00B87B5E"/>
    <w:rsid w:val="00B90105"/>
    <w:rsid w:val="00B90714"/>
    <w:rsid w:val="00B90C79"/>
    <w:rsid w:val="00B91047"/>
    <w:rsid w:val="00B9156B"/>
    <w:rsid w:val="00B91B34"/>
    <w:rsid w:val="00B922AB"/>
    <w:rsid w:val="00B9230E"/>
    <w:rsid w:val="00B936A4"/>
    <w:rsid w:val="00B94596"/>
    <w:rsid w:val="00B948A1"/>
    <w:rsid w:val="00B9498F"/>
    <w:rsid w:val="00B954E5"/>
    <w:rsid w:val="00B95F65"/>
    <w:rsid w:val="00B963D7"/>
    <w:rsid w:val="00B97ACA"/>
    <w:rsid w:val="00B97B31"/>
    <w:rsid w:val="00BA1094"/>
    <w:rsid w:val="00BA112B"/>
    <w:rsid w:val="00BA2CD1"/>
    <w:rsid w:val="00BA3996"/>
    <w:rsid w:val="00BA3E4A"/>
    <w:rsid w:val="00BA549C"/>
    <w:rsid w:val="00BA633A"/>
    <w:rsid w:val="00BA67FC"/>
    <w:rsid w:val="00BA6D0F"/>
    <w:rsid w:val="00BA70CB"/>
    <w:rsid w:val="00BA7705"/>
    <w:rsid w:val="00BA7E04"/>
    <w:rsid w:val="00BB0923"/>
    <w:rsid w:val="00BB1877"/>
    <w:rsid w:val="00BB265B"/>
    <w:rsid w:val="00BB27FD"/>
    <w:rsid w:val="00BB2D89"/>
    <w:rsid w:val="00BB3176"/>
    <w:rsid w:val="00BB4B98"/>
    <w:rsid w:val="00BB5304"/>
    <w:rsid w:val="00BB62B2"/>
    <w:rsid w:val="00BB6509"/>
    <w:rsid w:val="00BB657A"/>
    <w:rsid w:val="00BB6F24"/>
    <w:rsid w:val="00BB711E"/>
    <w:rsid w:val="00BB7CF0"/>
    <w:rsid w:val="00BC1AB8"/>
    <w:rsid w:val="00BC1B51"/>
    <w:rsid w:val="00BC228A"/>
    <w:rsid w:val="00BC2F41"/>
    <w:rsid w:val="00BC3D85"/>
    <w:rsid w:val="00BC46E8"/>
    <w:rsid w:val="00BC4C92"/>
    <w:rsid w:val="00BC4EF8"/>
    <w:rsid w:val="00BC4F21"/>
    <w:rsid w:val="00BC6A45"/>
    <w:rsid w:val="00BC7244"/>
    <w:rsid w:val="00BD0796"/>
    <w:rsid w:val="00BD083E"/>
    <w:rsid w:val="00BD114F"/>
    <w:rsid w:val="00BD1D1B"/>
    <w:rsid w:val="00BD270B"/>
    <w:rsid w:val="00BD37CB"/>
    <w:rsid w:val="00BD380A"/>
    <w:rsid w:val="00BD42DC"/>
    <w:rsid w:val="00BD4BF0"/>
    <w:rsid w:val="00BD5DC2"/>
    <w:rsid w:val="00BD76F5"/>
    <w:rsid w:val="00BD7C22"/>
    <w:rsid w:val="00BE0308"/>
    <w:rsid w:val="00BE0FCF"/>
    <w:rsid w:val="00BE13E4"/>
    <w:rsid w:val="00BE1980"/>
    <w:rsid w:val="00BE215E"/>
    <w:rsid w:val="00BE3ACA"/>
    <w:rsid w:val="00BE3C20"/>
    <w:rsid w:val="00BE47CE"/>
    <w:rsid w:val="00BE49B1"/>
    <w:rsid w:val="00BE52A8"/>
    <w:rsid w:val="00BE5358"/>
    <w:rsid w:val="00BE5821"/>
    <w:rsid w:val="00BE58A4"/>
    <w:rsid w:val="00BE6087"/>
    <w:rsid w:val="00BE6F2D"/>
    <w:rsid w:val="00BE6F97"/>
    <w:rsid w:val="00BE7344"/>
    <w:rsid w:val="00BE75ED"/>
    <w:rsid w:val="00BF0683"/>
    <w:rsid w:val="00BF0699"/>
    <w:rsid w:val="00BF096E"/>
    <w:rsid w:val="00BF0D45"/>
    <w:rsid w:val="00BF0D80"/>
    <w:rsid w:val="00BF13D3"/>
    <w:rsid w:val="00BF45F9"/>
    <w:rsid w:val="00BF53B1"/>
    <w:rsid w:val="00BF56D1"/>
    <w:rsid w:val="00BF57EA"/>
    <w:rsid w:val="00BF59E1"/>
    <w:rsid w:val="00BF67DD"/>
    <w:rsid w:val="00BF7226"/>
    <w:rsid w:val="00BF7AF8"/>
    <w:rsid w:val="00BF7C3B"/>
    <w:rsid w:val="00BF7F38"/>
    <w:rsid w:val="00C00074"/>
    <w:rsid w:val="00C00137"/>
    <w:rsid w:val="00C012F6"/>
    <w:rsid w:val="00C01450"/>
    <w:rsid w:val="00C0287E"/>
    <w:rsid w:val="00C028E9"/>
    <w:rsid w:val="00C03260"/>
    <w:rsid w:val="00C03796"/>
    <w:rsid w:val="00C03CD2"/>
    <w:rsid w:val="00C0419D"/>
    <w:rsid w:val="00C0485D"/>
    <w:rsid w:val="00C0537D"/>
    <w:rsid w:val="00C05436"/>
    <w:rsid w:val="00C0564A"/>
    <w:rsid w:val="00C06499"/>
    <w:rsid w:val="00C104B0"/>
    <w:rsid w:val="00C10673"/>
    <w:rsid w:val="00C11E0B"/>
    <w:rsid w:val="00C12161"/>
    <w:rsid w:val="00C1218C"/>
    <w:rsid w:val="00C129AC"/>
    <w:rsid w:val="00C1363E"/>
    <w:rsid w:val="00C138E4"/>
    <w:rsid w:val="00C14B1F"/>
    <w:rsid w:val="00C15A80"/>
    <w:rsid w:val="00C15BB4"/>
    <w:rsid w:val="00C166A1"/>
    <w:rsid w:val="00C1699C"/>
    <w:rsid w:val="00C16F77"/>
    <w:rsid w:val="00C17507"/>
    <w:rsid w:val="00C17C73"/>
    <w:rsid w:val="00C21A2C"/>
    <w:rsid w:val="00C21B1C"/>
    <w:rsid w:val="00C21C36"/>
    <w:rsid w:val="00C22438"/>
    <w:rsid w:val="00C22463"/>
    <w:rsid w:val="00C22AE3"/>
    <w:rsid w:val="00C232EE"/>
    <w:rsid w:val="00C23960"/>
    <w:rsid w:val="00C23ACF"/>
    <w:rsid w:val="00C23AFA"/>
    <w:rsid w:val="00C24616"/>
    <w:rsid w:val="00C27248"/>
    <w:rsid w:val="00C27327"/>
    <w:rsid w:val="00C273A2"/>
    <w:rsid w:val="00C27738"/>
    <w:rsid w:val="00C27F20"/>
    <w:rsid w:val="00C27F67"/>
    <w:rsid w:val="00C27FE0"/>
    <w:rsid w:val="00C30243"/>
    <w:rsid w:val="00C307BA"/>
    <w:rsid w:val="00C310B0"/>
    <w:rsid w:val="00C32447"/>
    <w:rsid w:val="00C329E6"/>
    <w:rsid w:val="00C32A82"/>
    <w:rsid w:val="00C33978"/>
    <w:rsid w:val="00C33E99"/>
    <w:rsid w:val="00C34340"/>
    <w:rsid w:val="00C346BC"/>
    <w:rsid w:val="00C34C93"/>
    <w:rsid w:val="00C34DEC"/>
    <w:rsid w:val="00C35447"/>
    <w:rsid w:val="00C35ADB"/>
    <w:rsid w:val="00C3646F"/>
    <w:rsid w:val="00C40B42"/>
    <w:rsid w:val="00C43E29"/>
    <w:rsid w:val="00C44EA1"/>
    <w:rsid w:val="00C451A5"/>
    <w:rsid w:val="00C45335"/>
    <w:rsid w:val="00C45C2B"/>
    <w:rsid w:val="00C47104"/>
    <w:rsid w:val="00C509DC"/>
    <w:rsid w:val="00C50E0F"/>
    <w:rsid w:val="00C50E1A"/>
    <w:rsid w:val="00C51147"/>
    <w:rsid w:val="00C51D17"/>
    <w:rsid w:val="00C5284D"/>
    <w:rsid w:val="00C541CE"/>
    <w:rsid w:val="00C5438A"/>
    <w:rsid w:val="00C54976"/>
    <w:rsid w:val="00C55338"/>
    <w:rsid w:val="00C5592E"/>
    <w:rsid w:val="00C5600A"/>
    <w:rsid w:val="00C562C8"/>
    <w:rsid w:val="00C60347"/>
    <w:rsid w:val="00C6142E"/>
    <w:rsid w:val="00C61C94"/>
    <w:rsid w:val="00C622D1"/>
    <w:rsid w:val="00C62C22"/>
    <w:rsid w:val="00C6357B"/>
    <w:rsid w:val="00C63C11"/>
    <w:rsid w:val="00C64F9E"/>
    <w:rsid w:val="00C65908"/>
    <w:rsid w:val="00C65974"/>
    <w:rsid w:val="00C6617F"/>
    <w:rsid w:val="00C6626A"/>
    <w:rsid w:val="00C66978"/>
    <w:rsid w:val="00C66B4A"/>
    <w:rsid w:val="00C6710F"/>
    <w:rsid w:val="00C67353"/>
    <w:rsid w:val="00C674D2"/>
    <w:rsid w:val="00C67D84"/>
    <w:rsid w:val="00C70A51"/>
    <w:rsid w:val="00C71B59"/>
    <w:rsid w:val="00C71E6A"/>
    <w:rsid w:val="00C72242"/>
    <w:rsid w:val="00C7224C"/>
    <w:rsid w:val="00C727EC"/>
    <w:rsid w:val="00C72918"/>
    <w:rsid w:val="00C7349E"/>
    <w:rsid w:val="00C7399F"/>
    <w:rsid w:val="00C74354"/>
    <w:rsid w:val="00C74EC3"/>
    <w:rsid w:val="00C75051"/>
    <w:rsid w:val="00C75348"/>
    <w:rsid w:val="00C75438"/>
    <w:rsid w:val="00C75D8A"/>
    <w:rsid w:val="00C7700F"/>
    <w:rsid w:val="00C7735A"/>
    <w:rsid w:val="00C818BA"/>
    <w:rsid w:val="00C81F32"/>
    <w:rsid w:val="00C8253C"/>
    <w:rsid w:val="00C84816"/>
    <w:rsid w:val="00C854C6"/>
    <w:rsid w:val="00C86DEB"/>
    <w:rsid w:val="00C901FE"/>
    <w:rsid w:val="00C90EF6"/>
    <w:rsid w:val="00C9101E"/>
    <w:rsid w:val="00C91118"/>
    <w:rsid w:val="00C916D7"/>
    <w:rsid w:val="00C91EC0"/>
    <w:rsid w:val="00C935D5"/>
    <w:rsid w:val="00C93683"/>
    <w:rsid w:val="00C93F4F"/>
    <w:rsid w:val="00C942D1"/>
    <w:rsid w:val="00C95628"/>
    <w:rsid w:val="00C9594E"/>
    <w:rsid w:val="00C975E4"/>
    <w:rsid w:val="00C9781D"/>
    <w:rsid w:val="00C97856"/>
    <w:rsid w:val="00C97EDE"/>
    <w:rsid w:val="00CA000B"/>
    <w:rsid w:val="00CA033E"/>
    <w:rsid w:val="00CA0654"/>
    <w:rsid w:val="00CA0B18"/>
    <w:rsid w:val="00CA0B88"/>
    <w:rsid w:val="00CA1706"/>
    <w:rsid w:val="00CA2AD3"/>
    <w:rsid w:val="00CA2F2E"/>
    <w:rsid w:val="00CA38B5"/>
    <w:rsid w:val="00CA39A2"/>
    <w:rsid w:val="00CA3A02"/>
    <w:rsid w:val="00CA4F71"/>
    <w:rsid w:val="00CA5A6B"/>
    <w:rsid w:val="00CA64BA"/>
    <w:rsid w:val="00CA7699"/>
    <w:rsid w:val="00CA7B3A"/>
    <w:rsid w:val="00CB20AC"/>
    <w:rsid w:val="00CB2830"/>
    <w:rsid w:val="00CB29E9"/>
    <w:rsid w:val="00CB2A17"/>
    <w:rsid w:val="00CB30F4"/>
    <w:rsid w:val="00CB351A"/>
    <w:rsid w:val="00CB4342"/>
    <w:rsid w:val="00CB45A9"/>
    <w:rsid w:val="00CB48A7"/>
    <w:rsid w:val="00CB540E"/>
    <w:rsid w:val="00CB5713"/>
    <w:rsid w:val="00CB628F"/>
    <w:rsid w:val="00CB7370"/>
    <w:rsid w:val="00CB7929"/>
    <w:rsid w:val="00CB794E"/>
    <w:rsid w:val="00CC0165"/>
    <w:rsid w:val="00CC0C2C"/>
    <w:rsid w:val="00CC1CFF"/>
    <w:rsid w:val="00CC224A"/>
    <w:rsid w:val="00CC3228"/>
    <w:rsid w:val="00CC33E6"/>
    <w:rsid w:val="00CC3431"/>
    <w:rsid w:val="00CC4A8B"/>
    <w:rsid w:val="00CC5A36"/>
    <w:rsid w:val="00CC6724"/>
    <w:rsid w:val="00CC778A"/>
    <w:rsid w:val="00CC7C45"/>
    <w:rsid w:val="00CD00AA"/>
    <w:rsid w:val="00CD0A3F"/>
    <w:rsid w:val="00CD0D45"/>
    <w:rsid w:val="00CD3686"/>
    <w:rsid w:val="00CD3B25"/>
    <w:rsid w:val="00CD4773"/>
    <w:rsid w:val="00CD4F38"/>
    <w:rsid w:val="00CD614F"/>
    <w:rsid w:val="00CD6350"/>
    <w:rsid w:val="00CD6EDD"/>
    <w:rsid w:val="00CD72E0"/>
    <w:rsid w:val="00CD7BF3"/>
    <w:rsid w:val="00CD7C89"/>
    <w:rsid w:val="00CE04EA"/>
    <w:rsid w:val="00CE1309"/>
    <w:rsid w:val="00CE20C3"/>
    <w:rsid w:val="00CE22FA"/>
    <w:rsid w:val="00CE2A33"/>
    <w:rsid w:val="00CE2FCF"/>
    <w:rsid w:val="00CE3A85"/>
    <w:rsid w:val="00CE3C7C"/>
    <w:rsid w:val="00CE4B20"/>
    <w:rsid w:val="00CE5814"/>
    <w:rsid w:val="00CE6370"/>
    <w:rsid w:val="00CE7076"/>
    <w:rsid w:val="00CE7269"/>
    <w:rsid w:val="00CF06A4"/>
    <w:rsid w:val="00CF0EA5"/>
    <w:rsid w:val="00CF0F29"/>
    <w:rsid w:val="00CF1FF4"/>
    <w:rsid w:val="00CF2325"/>
    <w:rsid w:val="00CF243C"/>
    <w:rsid w:val="00CF3DC4"/>
    <w:rsid w:val="00CF4255"/>
    <w:rsid w:val="00CF45C2"/>
    <w:rsid w:val="00CF4E25"/>
    <w:rsid w:val="00CF4E66"/>
    <w:rsid w:val="00CF52BD"/>
    <w:rsid w:val="00CF59E9"/>
    <w:rsid w:val="00CF670D"/>
    <w:rsid w:val="00D00020"/>
    <w:rsid w:val="00D00317"/>
    <w:rsid w:val="00D00C83"/>
    <w:rsid w:val="00D012D0"/>
    <w:rsid w:val="00D0144B"/>
    <w:rsid w:val="00D01984"/>
    <w:rsid w:val="00D019CB"/>
    <w:rsid w:val="00D01FC6"/>
    <w:rsid w:val="00D02315"/>
    <w:rsid w:val="00D02455"/>
    <w:rsid w:val="00D031D2"/>
    <w:rsid w:val="00D0334E"/>
    <w:rsid w:val="00D048EB"/>
    <w:rsid w:val="00D05557"/>
    <w:rsid w:val="00D06010"/>
    <w:rsid w:val="00D0622B"/>
    <w:rsid w:val="00D067A9"/>
    <w:rsid w:val="00D073EC"/>
    <w:rsid w:val="00D07843"/>
    <w:rsid w:val="00D10ACF"/>
    <w:rsid w:val="00D10D25"/>
    <w:rsid w:val="00D10DAC"/>
    <w:rsid w:val="00D10DDE"/>
    <w:rsid w:val="00D115D1"/>
    <w:rsid w:val="00D117DA"/>
    <w:rsid w:val="00D12A1B"/>
    <w:rsid w:val="00D1303B"/>
    <w:rsid w:val="00D13EBA"/>
    <w:rsid w:val="00D14CB6"/>
    <w:rsid w:val="00D15538"/>
    <w:rsid w:val="00D16AF7"/>
    <w:rsid w:val="00D17956"/>
    <w:rsid w:val="00D203CD"/>
    <w:rsid w:val="00D20C04"/>
    <w:rsid w:val="00D20EE9"/>
    <w:rsid w:val="00D2103C"/>
    <w:rsid w:val="00D21D1E"/>
    <w:rsid w:val="00D231A3"/>
    <w:rsid w:val="00D231A7"/>
    <w:rsid w:val="00D23818"/>
    <w:rsid w:val="00D2414B"/>
    <w:rsid w:val="00D243BD"/>
    <w:rsid w:val="00D2609E"/>
    <w:rsid w:val="00D270E2"/>
    <w:rsid w:val="00D27572"/>
    <w:rsid w:val="00D27C31"/>
    <w:rsid w:val="00D309B9"/>
    <w:rsid w:val="00D309E7"/>
    <w:rsid w:val="00D30FDD"/>
    <w:rsid w:val="00D32291"/>
    <w:rsid w:val="00D32332"/>
    <w:rsid w:val="00D323A1"/>
    <w:rsid w:val="00D32405"/>
    <w:rsid w:val="00D32D3D"/>
    <w:rsid w:val="00D353C7"/>
    <w:rsid w:val="00D35509"/>
    <w:rsid w:val="00D35C47"/>
    <w:rsid w:val="00D35E5A"/>
    <w:rsid w:val="00D361B7"/>
    <w:rsid w:val="00D36F2D"/>
    <w:rsid w:val="00D37C3A"/>
    <w:rsid w:val="00D40181"/>
    <w:rsid w:val="00D401D9"/>
    <w:rsid w:val="00D4138F"/>
    <w:rsid w:val="00D413A1"/>
    <w:rsid w:val="00D4180E"/>
    <w:rsid w:val="00D4195A"/>
    <w:rsid w:val="00D42222"/>
    <w:rsid w:val="00D42345"/>
    <w:rsid w:val="00D4263E"/>
    <w:rsid w:val="00D42C44"/>
    <w:rsid w:val="00D431D8"/>
    <w:rsid w:val="00D432B8"/>
    <w:rsid w:val="00D433BB"/>
    <w:rsid w:val="00D446BF"/>
    <w:rsid w:val="00D4504A"/>
    <w:rsid w:val="00D45553"/>
    <w:rsid w:val="00D4577A"/>
    <w:rsid w:val="00D45AEB"/>
    <w:rsid w:val="00D46549"/>
    <w:rsid w:val="00D465C8"/>
    <w:rsid w:val="00D47E5B"/>
    <w:rsid w:val="00D501C8"/>
    <w:rsid w:val="00D50C70"/>
    <w:rsid w:val="00D50CC7"/>
    <w:rsid w:val="00D516E6"/>
    <w:rsid w:val="00D51AAF"/>
    <w:rsid w:val="00D521E2"/>
    <w:rsid w:val="00D53180"/>
    <w:rsid w:val="00D5334C"/>
    <w:rsid w:val="00D534CB"/>
    <w:rsid w:val="00D53751"/>
    <w:rsid w:val="00D545FC"/>
    <w:rsid w:val="00D547BE"/>
    <w:rsid w:val="00D54D2E"/>
    <w:rsid w:val="00D55788"/>
    <w:rsid w:val="00D55B2F"/>
    <w:rsid w:val="00D55C41"/>
    <w:rsid w:val="00D565EF"/>
    <w:rsid w:val="00D57A58"/>
    <w:rsid w:val="00D57B08"/>
    <w:rsid w:val="00D57C2F"/>
    <w:rsid w:val="00D61930"/>
    <w:rsid w:val="00D61F46"/>
    <w:rsid w:val="00D623A6"/>
    <w:rsid w:val="00D62669"/>
    <w:rsid w:val="00D62D0D"/>
    <w:rsid w:val="00D62F73"/>
    <w:rsid w:val="00D638FF"/>
    <w:rsid w:val="00D63CC2"/>
    <w:rsid w:val="00D63E0B"/>
    <w:rsid w:val="00D64178"/>
    <w:rsid w:val="00D6442A"/>
    <w:rsid w:val="00D6510E"/>
    <w:rsid w:val="00D65975"/>
    <w:rsid w:val="00D65AE8"/>
    <w:rsid w:val="00D65C7C"/>
    <w:rsid w:val="00D65F3F"/>
    <w:rsid w:val="00D67179"/>
    <w:rsid w:val="00D70DBF"/>
    <w:rsid w:val="00D71CE0"/>
    <w:rsid w:val="00D72482"/>
    <w:rsid w:val="00D7390B"/>
    <w:rsid w:val="00D73AB7"/>
    <w:rsid w:val="00D73B1A"/>
    <w:rsid w:val="00D73B50"/>
    <w:rsid w:val="00D73E96"/>
    <w:rsid w:val="00D743D0"/>
    <w:rsid w:val="00D748B2"/>
    <w:rsid w:val="00D74BB6"/>
    <w:rsid w:val="00D757E6"/>
    <w:rsid w:val="00D75D51"/>
    <w:rsid w:val="00D766F1"/>
    <w:rsid w:val="00D77829"/>
    <w:rsid w:val="00D80076"/>
    <w:rsid w:val="00D804EC"/>
    <w:rsid w:val="00D81172"/>
    <w:rsid w:val="00D8119E"/>
    <w:rsid w:val="00D81474"/>
    <w:rsid w:val="00D8219F"/>
    <w:rsid w:val="00D82404"/>
    <w:rsid w:val="00D82598"/>
    <w:rsid w:val="00D826E7"/>
    <w:rsid w:val="00D839CA"/>
    <w:rsid w:val="00D84BC5"/>
    <w:rsid w:val="00D84C53"/>
    <w:rsid w:val="00D85353"/>
    <w:rsid w:val="00D86091"/>
    <w:rsid w:val="00D8659F"/>
    <w:rsid w:val="00D8668B"/>
    <w:rsid w:val="00D900B0"/>
    <w:rsid w:val="00D905EF"/>
    <w:rsid w:val="00D91094"/>
    <w:rsid w:val="00D9204F"/>
    <w:rsid w:val="00D92111"/>
    <w:rsid w:val="00D92B31"/>
    <w:rsid w:val="00D933A3"/>
    <w:rsid w:val="00D93B07"/>
    <w:rsid w:val="00D93F2A"/>
    <w:rsid w:val="00D93FAC"/>
    <w:rsid w:val="00D947A8"/>
    <w:rsid w:val="00D949CC"/>
    <w:rsid w:val="00D960D2"/>
    <w:rsid w:val="00D965E4"/>
    <w:rsid w:val="00DA023B"/>
    <w:rsid w:val="00DA1A1F"/>
    <w:rsid w:val="00DA1F65"/>
    <w:rsid w:val="00DA2172"/>
    <w:rsid w:val="00DA2FD1"/>
    <w:rsid w:val="00DA32D4"/>
    <w:rsid w:val="00DA3B45"/>
    <w:rsid w:val="00DA3F14"/>
    <w:rsid w:val="00DA4EB0"/>
    <w:rsid w:val="00DA507E"/>
    <w:rsid w:val="00DA5611"/>
    <w:rsid w:val="00DA7994"/>
    <w:rsid w:val="00DB122A"/>
    <w:rsid w:val="00DB1582"/>
    <w:rsid w:val="00DB1624"/>
    <w:rsid w:val="00DB1E1D"/>
    <w:rsid w:val="00DB2925"/>
    <w:rsid w:val="00DB3498"/>
    <w:rsid w:val="00DB397D"/>
    <w:rsid w:val="00DB3FB9"/>
    <w:rsid w:val="00DB4530"/>
    <w:rsid w:val="00DB4DB7"/>
    <w:rsid w:val="00DB53FD"/>
    <w:rsid w:val="00DB5B9A"/>
    <w:rsid w:val="00DB6A5B"/>
    <w:rsid w:val="00DB6DEB"/>
    <w:rsid w:val="00DB71FD"/>
    <w:rsid w:val="00DB7875"/>
    <w:rsid w:val="00DB7AD3"/>
    <w:rsid w:val="00DC003C"/>
    <w:rsid w:val="00DC0570"/>
    <w:rsid w:val="00DC05E4"/>
    <w:rsid w:val="00DC1575"/>
    <w:rsid w:val="00DC1656"/>
    <w:rsid w:val="00DC27C2"/>
    <w:rsid w:val="00DC283B"/>
    <w:rsid w:val="00DC3862"/>
    <w:rsid w:val="00DC3FBD"/>
    <w:rsid w:val="00DC456C"/>
    <w:rsid w:val="00DC50D1"/>
    <w:rsid w:val="00DC5D9C"/>
    <w:rsid w:val="00DC6249"/>
    <w:rsid w:val="00DC62D0"/>
    <w:rsid w:val="00DC6DEC"/>
    <w:rsid w:val="00DC7137"/>
    <w:rsid w:val="00DC7F2F"/>
    <w:rsid w:val="00DD161F"/>
    <w:rsid w:val="00DD23E4"/>
    <w:rsid w:val="00DD23F7"/>
    <w:rsid w:val="00DD2995"/>
    <w:rsid w:val="00DD3508"/>
    <w:rsid w:val="00DD445B"/>
    <w:rsid w:val="00DD445F"/>
    <w:rsid w:val="00DD49B4"/>
    <w:rsid w:val="00DD5CA0"/>
    <w:rsid w:val="00DD5DDF"/>
    <w:rsid w:val="00DD69AE"/>
    <w:rsid w:val="00DD6E77"/>
    <w:rsid w:val="00DD7290"/>
    <w:rsid w:val="00DD7307"/>
    <w:rsid w:val="00DE04F7"/>
    <w:rsid w:val="00DE0F65"/>
    <w:rsid w:val="00DE2DB4"/>
    <w:rsid w:val="00DE3EA3"/>
    <w:rsid w:val="00DE40C4"/>
    <w:rsid w:val="00DE4276"/>
    <w:rsid w:val="00DE433E"/>
    <w:rsid w:val="00DE446F"/>
    <w:rsid w:val="00DE4765"/>
    <w:rsid w:val="00DE55DE"/>
    <w:rsid w:val="00DE6826"/>
    <w:rsid w:val="00DE759D"/>
    <w:rsid w:val="00DE7AB6"/>
    <w:rsid w:val="00DF01D3"/>
    <w:rsid w:val="00DF06A4"/>
    <w:rsid w:val="00DF0A83"/>
    <w:rsid w:val="00DF123D"/>
    <w:rsid w:val="00DF228A"/>
    <w:rsid w:val="00DF2E85"/>
    <w:rsid w:val="00DF3DF9"/>
    <w:rsid w:val="00DF43ED"/>
    <w:rsid w:val="00DF47B9"/>
    <w:rsid w:val="00DF5481"/>
    <w:rsid w:val="00DF5C53"/>
    <w:rsid w:val="00DF69B8"/>
    <w:rsid w:val="00E0032D"/>
    <w:rsid w:val="00E01A99"/>
    <w:rsid w:val="00E020E1"/>
    <w:rsid w:val="00E0379E"/>
    <w:rsid w:val="00E03EC2"/>
    <w:rsid w:val="00E03F76"/>
    <w:rsid w:val="00E04DE6"/>
    <w:rsid w:val="00E05247"/>
    <w:rsid w:val="00E055B5"/>
    <w:rsid w:val="00E06DA8"/>
    <w:rsid w:val="00E07039"/>
    <w:rsid w:val="00E07533"/>
    <w:rsid w:val="00E07AD5"/>
    <w:rsid w:val="00E07C8A"/>
    <w:rsid w:val="00E10361"/>
    <w:rsid w:val="00E10CB4"/>
    <w:rsid w:val="00E11535"/>
    <w:rsid w:val="00E1195D"/>
    <w:rsid w:val="00E11C3C"/>
    <w:rsid w:val="00E12699"/>
    <w:rsid w:val="00E12EB5"/>
    <w:rsid w:val="00E1321F"/>
    <w:rsid w:val="00E137E6"/>
    <w:rsid w:val="00E13A92"/>
    <w:rsid w:val="00E13D49"/>
    <w:rsid w:val="00E1423B"/>
    <w:rsid w:val="00E14AE3"/>
    <w:rsid w:val="00E15CC0"/>
    <w:rsid w:val="00E169E6"/>
    <w:rsid w:val="00E16D31"/>
    <w:rsid w:val="00E17950"/>
    <w:rsid w:val="00E21710"/>
    <w:rsid w:val="00E21742"/>
    <w:rsid w:val="00E2458F"/>
    <w:rsid w:val="00E25075"/>
    <w:rsid w:val="00E25869"/>
    <w:rsid w:val="00E2681E"/>
    <w:rsid w:val="00E301DD"/>
    <w:rsid w:val="00E3022B"/>
    <w:rsid w:val="00E30473"/>
    <w:rsid w:val="00E3060B"/>
    <w:rsid w:val="00E30BD8"/>
    <w:rsid w:val="00E30E92"/>
    <w:rsid w:val="00E3200A"/>
    <w:rsid w:val="00E325EE"/>
    <w:rsid w:val="00E33101"/>
    <w:rsid w:val="00E34164"/>
    <w:rsid w:val="00E348B6"/>
    <w:rsid w:val="00E3556E"/>
    <w:rsid w:val="00E35715"/>
    <w:rsid w:val="00E3575B"/>
    <w:rsid w:val="00E35965"/>
    <w:rsid w:val="00E35E8C"/>
    <w:rsid w:val="00E36A06"/>
    <w:rsid w:val="00E3736A"/>
    <w:rsid w:val="00E40AC7"/>
    <w:rsid w:val="00E40D3D"/>
    <w:rsid w:val="00E40EB5"/>
    <w:rsid w:val="00E40F7C"/>
    <w:rsid w:val="00E41A6E"/>
    <w:rsid w:val="00E41B4C"/>
    <w:rsid w:val="00E42AA6"/>
    <w:rsid w:val="00E43114"/>
    <w:rsid w:val="00E437F3"/>
    <w:rsid w:val="00E43C30"/>
    <w:rsid w:val="00E441B3"/>
    <w:rsid w:val="00E44302"/>
    <w:rsid w:val="00E455A3"/>
    <w:rsid w:val="00E45914"/>
    <w:rsid w:val="00E45979"/>
    <w:rsid w:val="00E46270"/>
    <w:rsid w:val="00E4680C"/>
    <w:rsid w:val="00E50800"/>
    <w:rsid w:val="00E50B39"/>
    <w:rsid w:val="00E5190A"/>
    <w:rsid w:val="00E52931"/>
    <w:rsid w:val="00E53925"/>
    <w:rsid w:val="00E540BC"/>
    <w:rsid w:val="00E54978"/>
    <w:rsid w:val="00E55C76"/>
    <w:rsid w:val="00E55CC7"/>
    <w:rsid w:val="00E56128"/>
    <w:rsid w:val="00E56F2A"/>
    <w:rsid w:val="00E5703D"/>
    <w:rsid w:val="00E57336"/>
    <w:rsid w:val="00E574FC"/>
    <w:rsid w:val="00E5752F"/>
    <w:rsid w:val="00E576A0"/>
    <w:rsid w:val="00E57DC9"/>
    <w:rsid w:val="00E6136F"/>
    <w:rsid w:val="00E6159B"/>
    <w:rsid w:val="00E61663"/>
    <w:rsid w:val="00E6294A"/>
    <w:rsid w:val="00E63013"/>
    <w:rsid w:val="00E63E39"/>
    <w:rsid w:val="00E641C6"/>
    <w:rsid w:val="00E64950"/>
    <w:rsid w:val="00E65289"/>
    <w:rsid w:val="00E663A1"/>
    <w:rsid w:val="00E66429"/>
    <w:rsid w:val="00E7004E"/>
    <w:rsid w:val="00E70EDE"/>
    <w:rsid w:val="00E7216B"/>
    <w:rsid w:val="00E724AA"/>
    <w:rsid w:val="00E72B36"/>
    <w:rsid w:val="00E72E29"/>
    <w:rsid w:val="00E73606"/>
    <w:rsid w:val="00E7449E"/>
    <w:rsid w:val="00E74904"/>
    <w:rsid w:val="00E74F6F"/>
    <w:rsid w:val="00E751C2"/>
    <w:rsid w:val="00E761B5"/>
    <w:rsid w:val="00E76D07"/>
    <w:rsid w:val="00E76F6D"/>
    <w:rsid w:val="00E772F0"/>
    <w:rsid w:val="00E80631"/>
    <w:rsid w:val="00E81703"/>
    <w:rsid w:val="00E81BF7"/>
    <w:rsid w:val="00E81ED7"/>
    <w:rsid w:val="00E826BB"/>
    <w:rsid w:val="00E84027"/>
    <w:rsid w:val="00E846F1"/>
    <w:rsid w:val="00E84730"/>
    <w:rsid w:val="00E847FA"/>
    <w:rsid w:val="00E8510D"/>
    <w:rsid w:val="00E87ACE"/>
    <w:rsid w:val="00E87B2E"/>
    <w:rsid w:val="00E90123"/>
    <w:rsid w:val="00E9095F"/>
    <w:rsid w:val="00E90C17"/>
    <w:rsid w:val="00E92B82"/>
    <w:rsid w:val="00E933E5"/>
    <w:rsid w:val="00E94690"/>
    <w:rsid w:val="00E94B06"/>
    <w:rsid w:val="00E94B88"/>
    <w:rsid w:val="00E94D53"/>
    <w:rsid w:val="00E951AB"/>
    <w:rsid w:val="00E9616C"/>
    <w:rsid w:val="00E968F6"/>
    <w:rsid w:val="00E96EB2"/>
    <w:rsid w:val="00E976B1"/>
    <w:rsid w:val="00E9799B"/>
    <w:rsid w:val="00EA0860"/>
    <w:rsid w:val="00EA117D"/>
    <w:rsid w:val="00EA27A6"/>
    <w:rsid w:val="00EA5AA6"/>
    <w:rsid w:val="00EA5C61"/>
    <w:rsid w:val="00EA6E59"/>
    <w:rsid w:val="00EA74B0"/>
    <w:rsid w:val="00EB0872"/>
    <w:rsid w:val="00EB0C87"/>
    <w:rsid w:val="00EB1F76"/>
    <w:rsid w:val="00EB214A"/>
    <w:rsid w:val="00EB215B"/>
    <w:rsid w:val="00EB21F8"/>
    <w:rsid w:val="00EB37B4"/>
    <w:rsid w:val="00EB3F87"/>
    <w:rsid w:val="00EB4377"/>
    <w:rsid w:val="00EB4BE2"/>
    <w:rsid w:val="00EB5233"/>
    <w:rsid w:val="00EB5469"/>
    <w:rsid w:val="00EB56FB"/>
    <w:rsid w:val="00EB59E4"/>
    <w:rsid w:val="00EB5E85"/>
    <w:rsid w:val="00EB6D6C"/>
    <w:rsid w:val="00EB72A8"/>
    <w:rsid w:val="00EC0490"/>
    <w:rsid w:val="00EC0B30"/>
    <w:rsid w:val="00EC0E39"/>
    <w:rsid w:val="00EC17DD"/>
    <w:rsid w:val="00EC18FE"/>
    <w:rsid w:val="00EC1C36"/>
    <w:rsid w:val="00EC3189"/>
    <w:rsid w:val="00EC3F80"/>
    <w:rsid w:val="00EC4974"/>
    <w:rsid w:val="00EC553A"/>
    <w:rsid w:val="00EC56CA"/>
    <w:rsid w:val="00EC5800"/>
    <w:rsid w:val="00EC5AB7"/>
    <w:rsid w:val="00EC674E"/>
    <w:rsid w:val="00EC69B7"/>
    <w:rsid w:val="00EC6E04"/>
    <w:rsid w:val="00EC6F6D"/>
    <w:rsid w:val="00ED0533"/>
    <w:rsid w:val="00ED0E13"/>
    <w:rsid w:val="00ED0E3B"/>
    <w:rsid w:val="00ED0F18"/>
    <w:rsid w:val="00ED122A"/>
    <w:rsid w:val="00ED1A4D"/>
    <w:rsid w:val="00ED1AD8"/>
    <w:rsid w:val="00ED1E3F"/>
    <w:rsid w:val="00ED2509"/>
    <w:rsid w:val="00ED362C"/>
    <w:rsid w:val="00ED3A5F"/>
    <w:rsid w:val="00ED3C80"/>
    <w:rsid w:val="00ED3F8A"/>
    <w:rsid w:val="00ED530F"/>
    <w:rsid w:val="00ED6192"/>
    <w:rsid w:val="00ED6EEA"/>
    <w:rsid w:val="00ED7D0A"/>
    <w:rsid w:val="00ED7D9E"/>
    <w:rsid w:val="00EE0886"/>
    <w:rsid w:val="00EE167F"/>
    <w:rsid w:val="00EE17B4"/>
    <w:rsid w:val="00EE1B1A"/>
    <w:rsid w:val="00EE345E"/>
    <w:rsid w:val="00EE399A"/>
    <w:rsid w:val="00EE4035"/>
    <w:rsid w:val="00EE4ACD"/>
    <w:rsid w:val="00EE56DA"/>
    <w:rsid w:val="00EE5960"/>
    <w:rsid w:val="00EE5B4B"/>
    <w:rsid w:val="00EE5C9E"/>
    <w:rsid w:val="00EE6431"/>
    <w:rsid w:val="00EE7CCF"/>
    <w:rsid w:val="00EE7EDF"/>
    <w:rsid w:val="00EF08C6"/>
    <w:rsid w:val="00EF3313"/>
    <w:rsid w:val="00EF5BFE"/>
    <w:rsid w:val="00EF67EA"/>
    <w:rsid w:val="00EF770A"/>
    <w:rsid w:val="00EF7AFF"/>
    <w:rsid w:val="00EF7DB0"/>
    <w:rsid w:val="00EF7DE9"/>
    <w:rsid w:val="00EF7F4D"/>
    <w:rsid w:val="00EF7FD0"/>
    <w:rsid w:val="00F00B18"/>
    <w:rsid w:val="00F00F6F"/>
    <w:rsid w:val="00F01EC6"/>
    <w:rsid w:val="00F02628"/>
    <w:rsid w:val="00F03386"/>
    <w:rsid w:val="00F0382B"/>
    <w:rsid w:val="00F04B87"/>
    <w:rsid w:val="00F052AE"/>
    <w:rsid w:val="00F05589"/>
    <w:rsid w:val="00F055A0"/>
    <w:rsid w:val="00F055F7"/>
    <w:rsid w:val="00F05C1E"/>
    <w:rsid w:val="00F05C6B"/>
    <w:rsid w:val="00F0760E"/>
    <w:rsid w:val="00F1004E"/>
    <w:rsid w:val="00F103C4"/>
    <w:rsid w:val="00F12465"/>
    <w:rsid w:val="00F12714"/>
    <w:rsid w:val="00F12F32"/>
    <w:rsid w:val="00F134A9"/>
    <w:rsid w:val="00F139D5"/>
    <w:rsid w:val="00F14B3D"/>
    <w:rsid w:val="00F14FF6"/>
    <w:rsid w:val="00F16AC0"/>
    <w:rsid w:val="00F175A5"/>
    <w:rsid w:val="00F177CF"/>
    <w:rsid w:val="00F21A6A"/>
    <w:rsid w:val="00F22293"/>
    <w:rsid w:val="00F22864"/>
    <w:rsid w:val="00F22A27"/>
    <w:rsid w:val="00F233B1"/>
    <w:rsid w:val="00F23B83"/>
    <w:rsid w:val="00F25274"/>
    <w:rsid w:val="00F2601C"/>
    <w:rsid w:val="00F26197"/>
    <w:rsid w:val="00F26BEF"/>
    <w:rsid w:val="00F27551"/>
    <w:rsid w:val="00F3037C"/>
    <w:rsid w:val="00F303C9"/>
    <w:rsid w:val="00F30946"/>
    <w:rsid w:val="00F314D6"/>
    <w:rsid w:val="00F31956"/>
    <w:rsid w:val="00F33A8B"/>
    <w:rsid w:val="00F357C3"/>
    <w:rsid w:val="00F35A38"/>
    <w:rsid w:val="00F35B66"/>
    <w:rsid w:val="00F35C3C"/>
    <w:rsid w:val="00F364CC"/>
    <w:rsid w:val="00F36616"/>
    <w:rsid w:val="00F36BA1"/>
    <w:rsid w:val="00F40981"/>
    <w:rsid w:val="00F41D31"/>
    <w:rsid w:val="00F41FA2"/>
    <w:rsid w:val="00F420EA"/>
    <w:rsid w:val="00F43A34"/>
    <w:rsid w:val="00F43B75"/>
    <w:rsid w:val="00F43F14"/>
    <w:rsid w:val="00F43F4F"/>
    <w:rsid w:val="00F4507C"/>
    <w:rsid w:val="00F45331"/>
    <w:rsid w:val="00F45350"/>
    <w:rsid w:val="00F45F7A"/>
    <w:rsid w:val="00F4682A"/>
    <w:rsid w:val="00F47093"/>
    <w:rsid w:val="00F47D27"/>
    <w:rsid w:val="00F509FD"/>
    <w:rsid w:val="00F50BC7"/>
    <w:rsid w:val="00F50C97"/>
    <w:rsid w:val="00F50FC3"/>
    <w:rsid w:val="00F51FB5"/>
    <w:rsid w:val="00F521A5"/>
    <w:rsid w:val="00F525E9"/>
    <w:rsid w:val="00F52B5F"/>
    <w:rsid w:val="00F52E7F"/>
    <w:rsid w:val="00F52EB8"/>
    <w:rsid w:val="00F52F80"/>
    <w:rsid w:val="00F542B5"/>
    <w:rsid w:val="00F5434E"/>
    <w:rsid w:val="00F54ED5"/>
    <w:rsid w:val="00F56E36"/>
    <w:rsid w:val="00F57006"/>
    <w:rsid w:val="00F5731A"/>
    <w:rsid w:val="00F579B7"/>
    <w:rsid w:val="00F57FC1"/>
    <w:rsid w:val="00F60E69"/>
    <w:rsid w:val="00F61568"/>
    <w:rsid w:val="00F61FBF"/>
    <w:rsid w:val="00F62844"/>
    <w:rsid w:val="00F628EF"/>
    <w:rsid w:val="00F64F28"/>
    <w:rsid w:val="00F6615D"/>
    <w:rsid w:val="00F6639D"/>
    <w:rsid w:val="00F66A13"/>
    <w:rsid w:val="00F67AF5"/>
    <w:rsid w:val="00F72944"/>
    <w:rsid w:val="00F736DB"/>
    <w:rsid w:val="00F73828"/>
    <w:rsid w:val="00F743C6"/>
    <w:rsid w:val="00F7448E"/>
    <w:rsid w:val="00F74800"/>
    <w:rsid w:val="00F75F82"/>
    <w:rsid w:val="00F76138"/>
    <w:rsid w:val="00F765AD"/>
    <w:rsid w:val="00F76D85"/>
    <w:rsid w:val="00F76E56"/>
    <w:rsid w:val="00F76E8C"/>
    <w:rsid w:val="00F77220"/>
    <w:rsid w:val="00F772A3"/>
    <w:rsid w:val="00F7785C"/>
    <w:rsid w:val="00F77AD5"/>
    <w:rsid w:val="00F77C86"/>
    <w:rsid w:val="00F80DA9"/>
    <w:rsid w:val="00F8217B"/>
    <w:rsid w:val="00F828AE"/>
    <w:rsid w:val="00F82F52"/>
    <w:rsid w:val="00F83C03"/>
    <w:rsid w:val="00F847AD"/>
    <w:rsid w:val="00F8507F"/>
    <w:rsid w:val="00F862FF"/>
    <w:rsid w:val="00F863CC"/>
    <w:rsid w:val="00F86C4B"/>
    <w:rsid w:val="00F871A9"/>
    <w:rsid w:val="00F87E27"/>
    <w:rsid w:val="00F905D5"/>
    <w:rsid w:val="00F909B5"/>
    <w:rsid w:val="00F90D7A"/>
    <w:rsid w:val="00F93419"/>
    <w:rsid w:val="00F94EF5"/>
    <w:rsid w:val="00F95738"/>
    <w:rsid w:val="00F95F44"/>
    <w:rsid w:val="00F96044"/>
    <w:rsid w:val="00F961E0"/>
    <w:rsid w:val="00F967A6"/>
    <w:rsid w:val="00F973AA"/>
    <w:rsid w:val="00FA0614"/>
    <w:rsid w:val="00FA16DC"/>
    <w:rsid w:val="00FA1BD3"/>
    <w:rsid w:val="00FA1E80"/>
    <w:rsid w:val="00FA1FD0"/>
    <w:rsid w:val="00FA34EA"/>
    <w:rsid w:val="00FA3662"/>
    <w:rsid w:val="00FA391E"/>
    <w:rsid w:val="00FA3A52"/>
    <w:rsid w:val="00FA5B2F"/>
    <w:rsid w:val="00FA6E6F"/>
    <w:rsid w:val="00FA6EC6"/>
    <w:rsid w:val="00FA6F7E"/>
    <w:rsid w:val="00FB0A53"/>
    <w:rsid w:val="00FB0F6D"/>
    <w:rsid w:val="00FB111F"/>
    <w:rsid w:val="00FB1C61"/>
    <w:rsid w:val="00FB1F26"/>
    <w:rsid w:val="00FB1F73"/>
    <w:rsid w:val="00FB3158"/>
    <w:rsid w:val="00FB31BC"/>
    <w:rsid w:val="00FB3379"/>
    <w:rsid w:val="00FB3EB8"/>
    <w:rsid w:val="00FB533A"/>
    <w:rsid w:val="00FB544E"/>
    <w:rsid w:val="00FB58A2"/>
    <w:rsid w:val="00FB6641"/>
    <w:rsid w:val="00FB7030"/>
    <w:rsid w:val="00FB7857"/>
    <w:rsid w:val="00FC0021"/>
    <w:rsid w:val="00FC0280"/>
    <w:rsid w:val="00FC075A"/>
    <w:rsid w:val="00FC1143"/>
    <w:rsid w:val="00FC1152"/>
    <w:rsid w:val="00FC1340"/>
    <w:rsid w:val="00FC2E97"/>
    <w:rsid w:val="00FC3867"/>
    <w:rsid w:val="00FC3975"/>
    <w:rsid w:val="00FC43F8"/>
    <w:rsid w:val="00FC47A7"/>
    <w:rsid w:val="00FC65D3"/>
    <w:rsid w:val="00FC669D"/>
    <w:rsid w:val="00FC67DE"/>
    <w:rsid w:val="00FC6B08"/>
    <w:rsid w:val="00FC7837"/>
    <w:rsid w:val="00FC7911"/>
    <w:rsid w:val="00FC7E98"/>
    <w:rsid w:val="00FD0919"/>
    <w:rsid w:val="00FD1390"/>
    <w:rsid w:val="00FD2B66"/>
    <w:rsid w:val="00FD2F78"/>
    <w:rsid w:val="00FD3490"/>
    <w:rsid w:val="00FD50AA"/>
    <w:rsid w:val="00FD5992"/>
    <w:rsid w:val="00FD5EBC"/>
    <w:rsid w:val="00FD64FC"/>
    <w:rsid w:val="00FD64FD"/>
    <w:rsid w:val="00FD69C9"/>
    <w:rsid w:val="00FD6AC3"/>
    <w:rsid w:val="00FD745F"/>
    <w:rsid w:val="00FD7927"/>
    <w:rsid w:val="00FE029E"/>
    <w:rsid w:val="00FE0475"/>
    <w:rsid w:val="00FE0C55"/>
    <w:rsid w:val="00FE1204"/>
    <w:rsid w:val="00FE1C26"/>
    <w:rsid w:val="00FE22A4"/>
    <w:rsid w:val="00FE2BB2"/>
    <w:rsid w:val="00FE3096"/>
    <w:rsid w:val="00FE4306"/>
    <w:rsid w:val="00FE4E78"/>
    <w:rsid w:val="00FE60FB"/>
    <w:rsid w:val="00FE6B9A"/>
    <w:rsid w:val="00FE6BF1"/>
    <w:rsid w:val="00FE771C"/>
    <w:rsid w:val="00FF02C1"/>
    <w:rsid w:val="00FF0A28"/>
    <w:rsid w:val="00FF0F61"/>
    <w:rsid w:val="00FF0F7A"/>
    <w:rsid w:val="00FF0FA1"/>
    <w:rsid w:val="00FF34DC"/>
    <w:rsid w:val="00FF3A9E"/>
    <w:rsid w:val="00FF3B8C"/>
    <w:rsid w:val="00FF4F28"/>
    <w:rsid w:val="00FF5822"/>
    <w:rsid w:val="00FF5A18"/>
    <w:rsid w:val="00FF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9D2F708"/>
  <w15:chartTrackingRefBased/>
  <w15:docId w15:val="{A57938DD-A094-491D-8857-7DE74EFC3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/>
    <w:lsdException w:name="heading 4" w:semiHidden="1" w:uiPriority="2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2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4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C3B"/>
    <w:pPr>
      <w:spacing w:after="0"/>
    </w:pPr>
    <w:rPr>
      <w:rFonts w:ascii="Cambria" w:hAnsi="Cambria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2"/>
    <w:qFormat/>
    <w:rsid w:val="00794F0C"/>
    <w:pPr>
      <w:keepNext/>
      <w:keepLines/>
      <w:pBdr>
        <w:bottom w:val="single" w:sz="8" w:space="0" w:color="FCDBDB" w:themeColor="accent1" w:themeTint="33"/>
      </w:pBdr>
      <w:jc w:val="center"/>
      <w:outlineLvl w:val="0"/>
    </w:pPr>
    <w:rPr>
      <w:rFonts w:ascii="Constantia" w:eastAsiaTheme="majorEastAsia" w:hAnsi="Constantia" w:cstheme="majorBidi"/>
      <w:color w:val="F24F4F" w:themeColor="accent1"/>
      <w:sz w:val="48"/>
      <w:szCs w:val="36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864436"/>
    <w:pPr>
      <w:keepNext/>
      <w:keepLines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solid" w:color="002060" w:fill="auto"/>
      <w:spacing w:before="120" w:after="120" w:line="240" w:lineRule="auto"/>
      <w:outlineLvl w:val="1"/>
    </w:pPr>
    <w:rPr>
      <w:rFonts w:asciiTheme="majorHAnsi" w:hAnsiTheme="majorHAnsi"/>
      <w:bCs/>
      <w:color w:val="FFFFFF" w:themeColor="background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2"/>
    <w:unhideWhenUsed/>
    <w:rsid w:val="005722F0"/>
    <w:pPr>
      <w:keepNext/>
      <w:keepLines/>
      <w:spacing w:before="360" w:after="120"/>
      <w:outlineLvl w:val="2"/>
    </w:pPr>
    <w:rPr>
      <w:rFonts w:ascii="Century Gothic" w:hAnsi="Century Gothic"/>
      <w:b/>
      <w:bCs/>
      <w:iCs/>
      <w:sz w:val="28"/>
      <w:szCs w:val="24"/>
      <w:u w:val="single"/>
    </w:rPr>
  </w:style>
  <w:style w:type="paragraph" w:styleId="Heading4">
    <w:name w:val="heading 4"/>
    <w:basedOn w:val="ListBullet"/>
    <w:next w:val="Normal"/>
    <w:link w:val="Heading4Char"/>
    <w:uiPriority w:val="2"/>
    <w:unhideWhenUsed/>
    <w:qFormat/>
    <w:rsid w:val="00EC5800"/>
    <w:pPr>
      <w:keepNext/>
      <w:keepLines/>
      <w:numPr>
        <w:numId w:val="0"/>
      </w:numPr>
      <w:spacing w:before="240" w:after="120"/>
      <w:outlineLvl w:val="3"/>
    </w:pPr>
    <w:rPr>
      <w:rFonts w:asciiTheme="majorHAnsi" w:eastAsiaTheme="majorEastAsia" w:hAnsiTheme="majorHAnsi" w:cstheme="majorBidi"/>
      <w:b/>
      <w:color w:val="C00000"/>
      <w:u w:val="single"/>
    </w:rPr>
  </w:style>
  <w:style w:type="paragraph" w:styleId="Heading5">
    <w:name w:val="heading 5"/>
    <w:basedOn w:val="Normal"/>
    <w:next w:val="Normal"/>
    <w:link w:val="Heading5Char"/>
    <w:uiPriority w:val="9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F24F4F" w:themeColor="accent1"/>
    </w:rPr>
  </w:style>
  <w:style w:type="paragraph" w:styleId="Heading6">
    <w:name w:val="heading 6"/>
    <w:basedOn w:val="Normal"/>
    <w:next w:val="Normal"/>
    <w:link w:val="Heading6Char"/>
    <w:uiPriority w:val="9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F24F4F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794F0C"/>
    <w:rPr>
      <w:rFonts w:ascii="Constantia" w:eastAsiaTheme="majorEastAsia" w:hAnsi="Constantia" w:cstheme="majorBidi"/>
      <w:color w:val="F24F4F" w:themeColor="accent1"/>
      <w:sz w:val="48"/>
      <w:szCs w:val="36"/>
    </w:rPr>
  </w:style>
  <w:style w:type="character" w:customStyle="1" w:styleId="Heading2Char">
    <w:name w:val="Heading 2 Char"/>
    <w:basedOn w:val="DefaultParagraphFont"/>
    <w:link w:val="Heading2"/>
    <w:uiPriority w:val="2"/>
    <w:rsid w:val="00864436"/>
    <w:rPr>
      <w:rFonts w:asciiTheme="majorHAnsi" w:hAnsiTheme="majorHAnsi"/>
      <w:bCs/>
      <w:color w:val="FFFFFF" w:themeColor="background1"/>
      <w:sz w:val="28"/>
      <w:szCs w:val="26"/>
      <w:shd w:val="solid" w:color="002060" w:fill="auto"/>
    </w:rPr>
  </w:style>
  <w:style w:type="character" w:customStyle="1" w:styleId="Heading3Char">
    <w:name w:val="Heading 3 Char"/>
    <w:basedOn w:val="DefaultParagraphFont"/>
    <w:link w:val="Heading3"/>
    <w:uiPriority w:val="2"/>
    <w:rsid w:val="005722F0"/>
    <w:rPr>
      <w:rFonts w:ascii="Century Gothic" w:hAnsi="Century Gothic"/>
      <w:b/>
      <w:bCs/>
      <w:iCs/>
      <w:color w:val="000000" w:themeColor="text1"/>
      <w:sz w:val="28"/>
      <w:szCs w:val="24"/>
      <w:u w:val="single"/>
    </w:rPr>
  </w:style>
  <w:style w:type="paragraph" w:styleId="ListBullet">
    <w:name w:val="List Bullet"/>
    <w:basedOn w:val="Normal"/>
    <w:uiPriority w:val="2"/>
    <w:unhideWhenUsed/>
    <w:pPr>
      <w:numPr>
        <w:numId w:val="1"/>
      </w:numPr>
      <w:spacing w:after="240"/>
      <w:contextualSpacing/>
    </w:pPr>
  </w:style>
  <w:style w:type="character" w:customStyle="1" w:styleId="Heading4Char">
    <w:name w:val="Heading 4 Char"/>
    <w:basedOn w:val="DefaultParagraphFont"/>
    <w:link w:val="Heading4"/>
    <w:uiPriority w:val="2"/>
    <w:rsid w:val="00EC5800"/>
    <w:rPr>
      <w:rFonts w:asciiTheme="majorHAnsi" w:eastAsiaTheme="majorEastAsia" w:hAnsiTheme="majorHAnsi" w:cstheme="majorBidi"/>
      <w:b/>
      <w:color w:val="C00000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Theme="majorHAnsi" w:eastAsiaTheme="majorEastAsia" w:hAnsiTheme="majorHAnsi" w:cstheme="majorBidi"/>
      <w:color w:val="F24F4F" w:themeColor="accent1"/>
    </w:rPr>
  </w:style>
  <w:style w:type="character" w:customStyle="1" w:styleId="Heading6Char">
    <w:name w:val="Heading 6 Char"/>
    <w:basedOn w:val="DefaultParagraphFont"/>
    <w:link w:val="Heading6"/>
    <w:uiPriority w:val="99"/>
    <w:semiHidden/>
    <w:rPr>
      <w:rFonts w:asciiTheme="majorHAnsi" w:eastAsiaTheme="majorEastAsia" w:hAnsiTheme="majorHAnsi" w:cstheme="majorBidi"/>
      <w:color w:val="F24F4F" w:themeColor="accent1"/>
    </w:rPr>
  </w:style>
  <w:style w:type="paragraph" w:customStyle="1" w:styleId="Logo">
    <w:name w:val="Logo"/>
    <w:basedOn w:val="Normal"/>
    <w:uiPriority w:val="99"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F24F4F" w:themeColor="accent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4"/>
    <w:pPr>
      <w:numPr>
        <w:ilvl w:val="1"/>
      </w:numPr>
      <w:spacing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4"/>
    <w:rPr>
      <w:sz w:val="32"/>
      <w:szCs w:val="32"/>
    </w:rPr>
  </w:style>
  <w:style w:type="paragraph" w:styleId="NoSpacing">
    <w:name w:val="No Spacing"/>
    <w:link w:val="NoSpacingChar"/>
    <w:uiPriority w:val="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Spacing"/>
    <w:uiPriority w:val="5"/>
    <w:rPr>
      <w:color w:val="FFFFFF" w:themeColor="background1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pPr>
      <w:spacing w:before="120"/>
    </w:pPr>
    <w:rPr>
      <w:rFonts w:asciiTheme="minorHAnsi" w:hAnsiTheme="minorHAnsi"/>
      <w:b/>
      <w:bCs/>
      <w:i/>
      <w:iCs/>
      <w:szCs w:val="24"/>
    </w:rPr>
  </w:style>
  <w:style w:type="character" w:styleId="Hyperlink">
    <w:name w:val="Hyperlink"/>
    <w:basedOn w:val="DefaultParagraphFont"/>
    <w:uiPriority w:val="99"/>
    <w:unhideWhenUsed/>
    <w:rPr>
      <w:color w:val="4C483D" w:themeColor="hyperlink"/>
      <w:u w:val="single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pPr>
      <w:spacing w:before="160" w:after="160" w:line="240" w:lineRule="auto"/>
      <w:jc w:val="center"/>
    </w:p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pPr>
      <w:ind w:left="480"/>
    </w:pPr>
    <w:rPr>
      <w:rFonts w:asciiTheme="minorHAnsi" w:hAnsiTheme="minorHAnsi"/>
      <w:sz w:val="20"/>
    </w:rPr>
  </w:style>
  <w:style w:type="paragraph" w:styleId="TOC4">
    <w:name w:val="toc 4"/>
    <w:basedOn w:val="Normal"/>
    <w:next w:val="Normal"/>
    <w:autoRedefine/>
    <w:uiPriority w:val="39"/>
    <w:unhideWhenUsed/>
    <w:pPr>
      <w:ind w:left="720"/>
    </w:pPr>
    <w:rPr>
      <w:rFonts w:asciiTheme="minorHAnsi" w:hAnsiTheme="minorHAnsi"/>
      <w:sz w:val="20"/>
    </w:rPr>
  </w:style>
  <w:style w:type="paragraph" w:styleId="ListBullet2">
    <w:name w:val="List Bullet 2"/>
    <w:basedOn w:val="Normal"/>
    <w:uiPriority w:val="2"/>
    <w:unhideWhenUsed/>
    <w:qFormat/>
    <w:rsid w:val="00782A5C"/>
    <w:pPr>
      <w:numPr>
        <w:numId w:val="2"/>
      </w:numPr>
      <w:spacing w:before="120" w:after="240"/>
      <w:contextualSpacing/>
    </w:p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olor w:val="F24F4F" w:themeColor="accent1"/>
    </w:rPr>
  </w:style>
  <w:style w:type="paragraph" w:customStyle="1" w:styleId="Checkbox">
    <w:name w:val="Checkbox"/>
    <w:basedOn w:val="Normal"/>
    <w:link w:val="CheckboxChar"/>
    <w:uiPriority w:val="3"/>
    <w:qFormat/>
    <w:pPr>
      <w:spacing w:after="80" w:line="240" w:lineRule="auto"/>
    </w:pPr>
    <w:rPr>
      <w:color w:val="F24F4F" w:themeColor="accent1"/>
    </w:rPr>
  </w:style>
  <w:style w:type="character" w:customStyle="1" w:styleId="CheckboxChar">
    <w:name w:val="Checkbox Char"/>
    <w:basedOn w:val="DefaultParagraphFont"/>
    <w:link w:val="Checkbox"/>
    <w:uiPriority w:val="3"/>
    <w:rPr>
      <w:color w:val="F24F4F" w:themeColor="accent1"/>
    </w:rPr>
  </w:style>
  <w:style w:type="table" w:customStyle="1" w:styleId="SurveyTable">
    <w:name w:val="Survey Table"/>
    <w:basedOn w:val="TableNormal"/>
    <w:uiPriority w:val="99"/>
    <w:pPr>
      <w:spacing w:after="80" w:line="240" w:lineRule="auto"/>
    </w:pPr>
    <w:tblPr>
      <w:tblBorders>
        <w:top w:val="single" w:sz="4" w:space="0" w:color="BCB8AC" w:themeColor="text2" w:themeTint="66"/>
      </w:tblBorders>
      <w:tblCellMar>
        <w:left w:w="0" w:type="dxa"/>
        <w:right w:w="144" w:type="dxa"/>
      </w:tblCellMar>
    </w:tblPr>
  </w:style>
  <w:style w:type="paragraph" w:styleId="Closing">
    <w:name w:val="Closing"/>
    <w:basedOn w:val="Normal"/>
    <w:link w:val="ClosingChar"/>
    <w:uiPriority w:val="99"/>
    <w:unhideWhenUsed/>
    <w:pPr>
      <w:spacing w:before="960"/>
    </w:pPr>
  </w:style>
  <w:style w:type="character" w:customStyle="1" w:styleId="ClosingChar">
    <w:name w:val="Closing Char"/>
    <w:basedOn w:val="DefaultParagraphFont"/>
    <w:link w:val="Closing"/>
    <w:uiPriority w:val="99"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</w:pPr>
    <w:rPr>
      <w:rFonts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892760"/>
    <w:pPr>
      <w:ind w:left="720"/>
      <w:contextualSpacing/>
    </w:pPr>
  </w:style>
  <w:style w:type="paragraph" w:customStyle="1" w:styleId="Output">
    <w:name w:val="Output"/>
    <w:basedOn w:val="Normal"/>
    <w:link w:val="OutputChar"/>
    <w:qFormat/>
    <w:rsid w:val="00DC50D1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solid" w:color="F2F2F2" w:themeColor="background1" w:themeShade="F2" w:fill="auto"/>
      <w:spacing w:line="240" w:lineRule="auto"/>
    </w:pPr>
    <w:rPr>
      <w:rFonts w:ascii="Consolas" w:hAnsi="Consolas" w:cs="Consolas"/>
      <w:color w:val="auto"/>
      <w:sz w:val="18"/>
    </w:rPr>
  </w:style>
  <w:style w:type="character" w:customStyle="1" w:styleId="OutputChar">
    <w:name w:val="Output Char"/>
    <w:basedOn w:val="DefaultParagraphFont"/>
    <w:link w:val="Output"/>
    <w:rsid w:val="00DC50D1"/>
    <w:rPr>
      <w:rFonts w:ascii="Consolas" w:hAnsi="Consolas" w:cs="Consolas"/>
      <w:color w:val="auto"/>
      <w:sz w:val="18"/>
      <w:shd w:val="solid" w:color="F2F2F2" w:themeColor="background1" w:themeShade="F2" w:fill="auto"/>
    </w:rPr>
  </w:style>
  <w:style w:type="paragraph" w:customStyle="1" w:styleId="Howitworks">
    <w:name w:val="Howitworks"/>
    <w:basedOn w:val="Normal"/>
    <w:link w:val="HowitworksChar"/>
    <w:qFormat/>
    <w:rsid w:val="00C64F9E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shd w:val="solid" w:color="800080" w:fill="800080"/>
      <w:spacing w:line="240" w:lineRule="auto"/>
      <w:jc w:val="center"/>
    </w:pPr>
    <w:rPr>
      <w:b/>
      <w:color w:val="FFFFFF" w:themeColor="background1"/>
      <w14:props3d w14:extrusionH="0" w14:contourW="0" w14:prstMaterial="warmMatte">
        <w14:bevelB w14:w="38100" w14:h="38100" w14:prst="angle"/>
      </w14:props3d>
    </w:rPr>
  </w:style>
  <w:style w:type="character" w:customStyle="1" w:styleId="HowitworksChar">
    <w:name w:val="Howitworks Char"/>
    <w:basedOn w:val="OutputChar"/>
    <w:link w:val="Howitworks"/>
    <w:rsid w:val="00C64F9E"/>
    <w:rPr>
      <w:rFonts w:ascii="Verdana" w:hAnsi="Verdana" w:cs="Consolas"/>
      <w:b w:val="0"/>
      <w:color w:val="FFFFFF" w:themeColor="background1"/>
      <w:sz w:val="16"/>
      <w:shd w:val="solid" w:color="800080" w:fill="800080"/>
      <w14:props3d w14:extrusionH="0" w14:contourW="0" w14:prstMaterial="warmMatte">
        <w14:bevelB w14:w="38100" w14:h="38100" w14:prst="angle"/>
      </w14:props3d>
    </w:rPr>
  </w:style>
  <w:style w:type="paragraph" w:customStyle="1" w:styleId="Qsns">
    <w:name w:val="Qsns"/>
    <w:basedOn w:val="Howitworks"/>
    <w:link w:val="QsnsChar"/>
    <w:rsid w:val="009203D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solid" w:color="0099FF" w:fill="FF9900"/>
      <w:jc w:val="left"/>
    </w:pPr>
  </w:style>
  <w:style w:type="character" w:customStyle="1" w:styleId="QsnsChar">
    <w:name w:val="Qsns Char"/>
    <w:basedOn w:val="DefaultParagraphFont"/>
    <w:link w:val="Qsns"/>
    <w:rsid w:val="009203DD"/>
    <w:rPr>
      <w:rFonts w:asciiTheme="majorHAnsi" w:hAnsiTheme="majorHAnsi"/>
      <w:b/>
      <w:color w:val="FFFFFF" w:themeColor="background1"/>
      <w:sz w:val="22"/>
      <w:shd w:val="solid" w:color="0099FF" w:fill="FF9900"/>
    </w:rPr>
  </w:style>
  <w:style w:type="character" w:customStyle="1" w:styleId="apple-converted-space">
    <w:name w:val="apple-converted-space"/>
    <w:basedOn w:val="DefaultParagraphFont"/>
    <w:rsid w:val="001E420A"/>
  </w:style>
  <w:style w:type="paragraph" w:customStyle="1" w:styleId="leftheading">
    <w:name w:val="left heading"/>
    <w:basedOn w:val="Howitworks"/>
    <w:link w:val="leftheadingChar"/>
    <w:rsid w:val="00D965E4"/>
    <w:pPr>
      <w:ind w:firstLine="720"/>
      <w:jc w:val="left"/>
      <w:outlineLvl w:val="0"/>
      <w15:collapsed/>
    </w:pPr>
  </w:style>
  <w:style w:type="character" w:customStyle="1" w:styleId="leftheadingChar">
    <w:name w:val="left heading Char"/>
    <w:basedOn w:val="HowitworksChar"/>
    <w:link w:val="leftheading"/>
    <w:rsid w:val="00D965E4"/>
    <w:rPr>
      <w:rFonts w:asciiTheme="majorHAnsi" w:hAnsiTheme="majorHAnsi" w:cs="Consolas"/>
      <w:b w:val="0"/>
      <w:color w:val="FFFFFF" w:themeColor="background1"/>
      <w:sz w:val="22"/>
      <w:shd w:val="solid" w:color="006600" w:fill="FF9900"/>
      <w14:props3d w14:extrusionH="0" w14:contourW="0" w14:prstMaterial="warmMatte">
        <w14:bevelB w14:w="38100" w14:h="38100" w14:prst="angle"/>
      </w14:props3d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65E4"/>
    <w:pPr>
      <w:spacing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5E4"/>
    <w:rPr>
      <w:rFonts w:ascii="Segoe UI" w:hAnsi="Segoe UI" w:cs="Segoe UI"/>
      <w:color w:val="000000" w:themeColor="text1"/>
      <w:sz w:val="18"/>
      <w:szCs w:val="18"/>
    </w:rPr>
  </w:style>
  <w:style w:type="paragraph" w:customStyle="1" w:styleId="NormalGothic">
    <w:name w:val="Normal Gothic"/>
    <w:basedOn w:val="Normal"/>
    <w:link w:val="NormalGothicChar"/>
    <w:rsid w:val="00D4195A"/>
    <w:pPr>
      <w:spacing w:before="120" w:after="120"/>
    </w:pPr>
    <w:rPr>
      <w:rFonts w:ascii="Century Gothic" w:hAnsi="Century Gothic"/>
    </w:rPr>
  </w:style>
  <w:style w:type="character" w:customStyle="1" w:styleId="NormalGothicChar">
    <w:name w:val="Normal Gothic Char"/>
    <w:basedOn w:val="DefaultParagraphFont"/>
    <w:link w:val="NormalGothic"/>
    <w:rsid w:val="00D4195A"/>
    <w:rPr>
      <w:rFonts w:ascii="Century Gothic" w:hAnsi="Century Gothic"/>
      <w:color w:val="000000" w:themeColor="text1"/>
      <w:sz w:val="22"/>
    </w:rPr>
  </w:style>
  <w:style w:type="paragraph" w:customStyle="1" w:styleId="Quotes">
    <w:name w:val="Quotes"/>
    <w:basedOn w:val="Normal"/>
    <w:link w:val="QuotesChar"/>
    <w:rsid w:val="00521409"/>
    <w:rPr>
      <w:noProof/>
      <w:lang w:eastAsia="en-US"/>
    </w:rPr>
  </w:style>
  <w:style w:type="character" w:customStyle="1" w:styleId="QuotesChar">
    <w:name w:val="Quotes Char"/>
    <w:basedOn w:val="DefaultParagraphFont"/>
    <w:link w:val="Quotes"/>
    <w:rsid w:val="00521409"/>
    <w:rPr>
      <w:rFonts w:ascii="Segoe UI" w:hAnsi="Segoe UI"/>
      <w:noProof/>
      <w:color w:val="000000" w:themeColor="text1"/>
      <w:lang w:eastAsia="en-US"/>
    </w:rPr>
  </w:style>
  <w:style w:type="character" w:styleId="Emphasis">
    <w:name w:val="Emphasis"/>
    <w:basedOn w:val="DefaultParagraphFont"/>
    <w:uiPriority w:val="20"/>
    <w:qFormat/>
    <w:rsid w:val="00012787"/>
    <w:rPr>
      <w:i/>
      <w:iCs/>
    </w:rPr>
  </w:style>
  <w:style w:type="paragraph" w:styleId="NormalWeb">
    <w:name w:val="Normal (Web)"/>
    <w:basedOn w:val="Normal"/>
    <w:uiPriority w:val="99"/>
    <w:unhideWhenUsed/>
    <w:rsid w:val="00523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eastAsia="en-US"/>
    </w:rPr>
  </w:style>
  <w:style w:type="paragraph" w:customStyle="1" w:styleId="selectionshareable">
    <w:name w:val="selectionshareable"/>
    <w:basedOn w:val="Normal"/>
    <w:rsid w:val="00FF0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14C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14CB6"/>
    <w:rPr>
      <w:rFonts w:ascii="Courier New" w:eastAsia="Times New Roman" w:hAnsi="Courier New" w:cs="Courier New"/>
      <w:color w:val="auto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D14CB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14CB6"/>
  </w:style>
  <w:style w:type="character" w:customStyle="1" w:styleId="keyword">
    <w:name w:val="keyword"/>
    <w:basedOn w:val="DefaultParagraphFont"/>
    <w:rsid w:val="00113935"/>
  </w:style>
  <w:style w:type="character" w:customStyle="1" w:styleId="comment">
    <w:name w:val="comment"/>
    <w:basedOn w:val="DefaultParagraphFont"/>
    <w:rsid w:val="00113935"/>
  </w:style>
  <w:style w:type="paragraph" w:styleId="TOC2">
    <w:name w:val="toc 2"/>
    <w:basedOn w:val="Normal"/>
    <w:next w:val="Normal"/>
    <w:autoRedefine/>
    <w:uiPriority w:val="39"/>
    <w:unhideWhenUsed/>
    <w:rsid w:val="001E6DF5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character" w:customStyle="1" w:styleId="membernamelink">
    <w:name w:val="membernamelink"/>
    <w:basedOn w:val="DefaultParagraphFont"/>
    <w:rsid w:val="00B9156B"/>
  </w:style>
  <w:style w:type="character" w:customStyle="1" w:styleId="kwd">
    <w:name w:val="kwd"/>
    <w:basedOn w:val="DefaultParagraphFont"/>
    <w:rsid w:val="009D79B6"/>
  </w:style>
  <w:style w:type="character" w:customStyle="1" w:styleId="pln">
    <w:name w:val="pln"/>
    <w:basedOn w:val="DefaultParagraphFont"/>
    <w:rsid w:val="009D79B6"/>
  </w:style>
  <w:style w:type="character" w:customStyle="1" w:styleId="pun">
    <w:name w:val="pun"/>
    <w:basedOn w:val="DefaultParagraphFont"/>
    <w:rsid w:val="009D79B6"/>
  </w:style>
  <w:style w:type="character" w:customStyle="1" w:styleId="com">
    <w:name w:val="com"/>
    <w:basedOn w:val="DefaultParagraphFont"/>
    <w:rsid w:val="009D79B6"/>
  </w:style>
  <w:style w:type="character" w:styleId="FollowedHyperlink">
    <w:name w:val="FollowedHyperlink"/>
    <w:basedOn w:val="DefaultParagraphFont"/>
    <w:uiPriority w:val="99"/>
    <w:semiHidden/>
    <w:unhideWhenUsed/>
    <w:rsid w:val="00457572"/>
    <w:rPr>
      <w:color w:val="A3648B" w:themeColor="followedHyperlink"/>
      <w:u w:val="single"/>
    </w:rPr>
  </w:style>
  <w:style w:type="character" w:customStyle="1" w:styleId="typ">
    <w:name w:val="typ"/>
    <w:basedOn w:val="DefaultParagraphFont"/>
    <w:rsid w:val="008D4F28"/>
  </w:style>
  <w:style w:type="character" w:customStyle="1" w:styleId="number">
    <w:name w:val="number"/>
    <w:basedOn w:val="DefaultParagraphFont"/>
    <w:rsid w:val="005F0BD1"/>
  </w:style>
  <w:style w:type="character" w:customStyle="1" w:styleId="string">
    <w:name w:val="string"/>
    <w:basedOn w:val="DefaultParagraphFont"/>
    <w:rsid w:val="005F0BD1"/>
  </w:style>
  <w:style w:type="character" w:customStyle="1" w:styleId="annotation">
    <w:name w:val="annotation"/>
    <w:basedOn w:val="DefaultParagraphFont"/>
    <w:rsid w:val="00966DD8"/>
  </w:style>
  <w:style w:type="paragraph" w:styleId="TOC5">
    <w:name w:val="toc 5"/>
    <w:basedOn w:val="Normal"/>
    <w:next w:val="Normal"/>
    <w:autoRedefine/>
    <w:uiPriority w:val="39"/>
    <w:unhideWhenUsed/>
    <w:rsid w:val="003C00AF"/>
    <w:pPr>
      <w:ind w:left="960"/>
    </w:pPr>
    <w:rPr>
      <w:rFonts w:asciiTheme="minorHAnsi" w:hAnsiTheme="minorHAnsi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3C00AF"/>
    <w:pPr>
      <w:ind w:left="1200"/>
    </w:pPr>
    <w:rPr>
      <w:rFonts w:asciiTheme="minorHAnsi" w:hAnsi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3C00AF"/>
    <w:pPr>
      <w:ind w:left="1440"/>
    </w:pPr>
    <w:rPr>
      <w:rFonts w:asciiTheme="minorHAnsi" w:hAnsi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3C00AF"/>
    <w:pPr>
      <w:ind w:left="1680"/>
    </w:pPr>
    <w:rPr>
      <w:rFonts w:asciiTheme="minorHAnsi" w:hAnsi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3C00AF"/>
    <w:pPr>
      <w:ind w:left="1920"/>
    </w:pPr>
    <w:rPr>
      <w:rFonts w:asciiTheme="minorHAnsi" w:hAnsiTheme="minorHAnsi"/>
      <w:sz w:val="20"/>
    </w:rPr>
  </w:style>
  <w:style w:type="character" w:customStyle="1" w:styleId="sql1-reservedword1">
    <w:name w:val="sql1-reservedword1"/>
    <w:basedOn w:val="DefaultParagraphFont"/>
    <w:rsid w:val="00AA2184"/>
    <w:rPr>
      <w:b/>
      <w:bCs/>
      <w:color w:val="0000FF"/>
    </w:rPr>
  </w:style>
  <w:style w:type="character" w:customStyle="1" w:styleId="sql1-space">
    <w:name w:val="sql1-space"/>
    <w:basedOn w:val="DefaultParagraphFont"/>
    <w:rsid w:val="00AA2184"/>
  </w:style>
  <w:style w:type="character" w:customStyle="1" w:styleId="sql1-delimitedidentifier1">
    <w:name w:val="sql1-delimitedidentifier1"/>
    <w:basedOn w:val="DefaultParagraphFont"/>
    <w:rsid w:val="00AA2184"/>
    <w:rPr>
      <w:color w:val="808000"/>
    </w:rPr>
  </w:style>
  <w:style w:type="character" w:customStyle="1" w:styleId="sql1-symbol1">
    <w:name w:val="sql1-symbol1"/>
    <w:basedOn w:val="DefaultParagraphFont"/>
    <w:rsid w:val="0038447D"/>
    <w:rPr>
      <w:color w:val="0000FF"/>
    </w:rPr>
  </w:style>
  <w:style w:type="character" w:customStyle="1" w:styleId="sql1-datatype1">
    <w:name w:val="sql1-datatype1"/>
    <w:basedOn w:val="DefaultParagraphFont"/>
    <w:rsid w:val="0038447D"/>
    <w:rPr>
      <w:b/>
      <w:bCs/>
      <w:color w:val="800000"/>
    </w:rPr>
  </w:style>
  <w:style w:type="character" w:customStyle="1" w:styleId="sql1-string1">
    <w:name w:val="sql1-string1"/>
    <w:basedOn w:val="DefaultParagraphFont"/>
    <w:rsid w:val="0038447D"/>
    <w:rPr>
      <w:color w:val="008000"/>
    </w:rPr>
  </w:style>
  <w:style w:type="character" w:customStyle="1" w:styleId="sql1-function1">
    <w:name w:val="sql1-function1"/>
    <w:basedOn w:val="DefaultParagraphFont"/>
    <w:rsid w:val="00AC7350"/>
    <w:rPr>
      <w:b/>
      <w:bCs/>
      <w:color w:val="000080"/>
    </w:rPr>
  </w:style>
  <w:style w:type="character" w:customStyle="1" w:styleId="sql1-number1">
    <w:name w:val="sql1-number1"/>
    <w:basedOn w:val="DefaultParagraphFont"/>
    <w:rsid w:val="00AC7350"/>
    <w:rPr>
      <w:color w:val="800080"/>
    </w:rPr>
  </w:style>
  <w:style w:type="character" w:customStyle="1" w:styleId="sql1-identifier1">
    <w:name w:val="sql1-identifier1"/>
    <w:basedOn w:val="DefaultParagraphFont"/>
    <w:rsid w:val="00663C68"/>
    <w:rPr>
      <w:color w:val="808000"/>
    </w:rPr>
  </w:style>
  <w:style w:type="character" w:customStyle="1" w:styleId="sql1-tablename1">
    <w:name w:val="sql1-tablename1"/>
    <w:basedOn w:val="DefaultParagraphFont"/>
    <w:rsid w:val="006C3DC8"/>
    <w:rPr>
      <w:color w:val="FF00FF"/>
    </w:rPr>
  </w:style>
  <w:style w:type="character" w:customStyle="1" w:styleId="str">
    <w:name w:val="str"/>
    <w:basedOn w:val="DefaultParagraphFont"/>
    <w:rsid w:val="007F7446"/>
  </w:style>
  <w:style w:type="character" w:customStyle="1" w:styleId="lit">
    <w:name w:val="lit"/>
    <w:basedOn w:val="DefaultParagraphFont"/>
    <w:rsid w:val="0045315F"/>
  </w:style>
  <w:style w:type="character" w:customStyle="1" w:styleId="string2">
    <w:name w:val="string2"/>
    <w:basedOn w:val="DefaultParagraphFont"/>
    <w:rsid w:val="00D50C70"/>
    <w:rPr>
      <w:color w:val="0000FF"/>
      <w:bdr w:val="none" w:sz="0" w:space="0" w:color="auto" w:frame="1"/>
    </w:rPr>
  </w:style>
  <w:style w:type="character" w:customStyle="1" w:styleId="tag">
    <w:name w:val="tag"/>
    <w:basedOn w:val="DefaultParagraphFont"/>
    <w:rsid w:val="00D53751"/>
  </w:style>
  <w:style w:type="character" w:customStyle="1" w:styleId="tag-name">
    <w:name w:val="tag-name"/>
    <w:basedOn w:val="DefaultParagraphFont"/>
    <w:rsid w:val="00D53751"/>
  </w:style>
  <w:style w:type="character" w:styleId="CommentReference">
    <w:name w:val="annotation reference"/>
    <w:basedOn w:val="DefaultParagraphFont"/>
    <w:uiPriority w:val="99"/>
    <w:semiHidden/>
    <w:unhideWhenUsed/>
    <w:rsid w:val="001A04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040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0402"/>
    <w:rPr>
      <w:rFonts w:ascii="Verdana" w:hAnsi="Verdana"/>
      <w:color w:val="000000" w:themeColor="text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04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0402"/>
    <w:rPr>
      <w:rFonts w:ascii="Verdana" w:hAnsi="Verdana"/>
      <w:b/>
      <w:bCs/>
      <w:color w:val="000000" w:themeColor="text1"/>
    </w:rPr>
  </w:style>
  <w:style w:type="character" w:customStyle="1" w:styleId="attribute">
    <w:name w:val="attribute"/>
    <w:basedOn w:val="DefaultParagraphFont"/>
    <w:rsid w:val="00242425"/>
  </w:style>
  <w:style w:type="character" w:customStyle="1" w:styleId="attribute-value">
    <w:name w:val="attribute-value"/>
    <w:basedOn w:val="DefaultParagraphFont"/>
    <w:rsid w:val="00242425"/>
  </w:style>
  <w:style w:type="character" w:customStyle="1" w:styleId="atn">
    <w:name w:val="atn"/>
    <w:basedOn w:val="DefaultParagraphFont"/>
    <w:rsid w:val="00991584"/>
  </w:style>
  <w:style w:type="character" w:customStyle="1" w:styleId="atv">
    <w:name w:val="atv"/>
    <w:basedOn w:val="DefaultParagraphFont"/>
    <w:rsid w:val="00991584"/>
  </w:style>
  <w:style w:type="character" w:customStyle="1" w:styleId="comments">
    <w:name w:val="comments"/>
    <w:basedOn w:val="DefaultParagraphFont"/>
    <w:rsid w:val="00696F4D"/>
  </w:style>
  <w:style w:type="character" w:customStyle="1" w:styleId="crayon-r">
    <w:name w:val="crayon-r"/>
    <w:basedOn w:val="DefaultParagraphFont"/>
    <w:rsid w:val="00696F4D"/>
  </w:style>
  <w:style w:type="character" w:customStyle="1" w:styleId="crayon-e">
    <w:name w:val="crayon-e"/>
    <w:basedOn w:val="DefaultParagraphFont"/>
    <w:rsid w:val="00696F4D"/>
  </w:style>
  <w:style w:type="character" w:customStyle="1" w:styleId="crayon-o">
    <w:name w:val="crayon-o"/>
    <w:basedOn w:val="DefaultParagraphFont"/>
    <w:rsid w:val="00696F4D"/>
  </w:style>
  <w:style w:type="character" w:customStyle="1" w:styleId="crayon-s">
    <w:name w:val="crayon-s"/>
    <w:basedOn w:val="DefaultParagraphFont"/>
    <w:rsid w:val="00696F4D"/>
  </w:style>
  <w:style w:type="character" w:customStyle="1" w:styleId="crayon-h">
    <w:name w:val="crayon-h"/>
    <w:basedOn w:val="DefaultParagraphFont"/>
    <w:rsid w:val="00696F4D"/>
  </w:style>
  <w:style w:type="character" w:customStyle="1" w:styleId="crayon-i">
    <w:name w:val="crayon-i"/>
    <w:basedOn w:val="DefaultParagraphFont"/>
    <w:rsid w:val="00696F4D"/>
  </w:style>
  <w:style w:type="paragraph" w:styleId="Caption">
    <w:name w:val="caption"/>
    <w:basedOn w:val="Normal"/>
    <w:next w:val="Normal"/>
    <w:uiPriority w:val="35"/>
    <w:unhideWhenUsed/>
    <w:qFormat/>
    <w:rsid w:val="00696F4D"/>
    <w:pPr>
      <w:spacing w:line="240" w:lineRule="auto"/>
    </w:pPr>
    <w:rPr>
      <w:rFonts w:ascii="Segoe UI" w:hAnsi="Segoe UI"/>
      <w:i/>
      <w:iCs/>
      <w:color w:val="4C483D" w:themeColor="text2"/>
      <w:sz w:val="18"/>
      <w:szCs w:val="18"/>
    </w:rPr>
  </w:style>
  <w:style w:type="character" w:customStyle="1" w:styleId="block">
    <w:name w:val="block"/>
    <w:basedOn w:val="DefaultParagraphFont"/>
    <w:rsid w:val="00696F4D"/>
  </w:style>
  <w:style w:type="character" w:customStyle="1" w:styleId="hl-keyword">
    <w:name w:val="hl-keyword"/>
    <w:basedOn w:val="DefaultParagraphFont"/>
    <w:rsid w:val="00696F4D"/>
  </w:style>
  <w:style w:type="character" w:customStyle="1" w:styleId="hl-annotation">
    <w:name w:val="hl-annotation"/>
    <w:basedOn w:val="DefaultParagraphFont"/>
    <w:rsid w:val="00696F4D"/>
  </w:style>
  <w:style w:type="character" w:customStyle="1" w:styleId="cm-keyword">
    <w:name w:val="cm-keyword"/>
    <w:basedOn w:val="DefaultParagraphFont"/>
    <w:rsid w:val="00696F4D"/>
  </w:style>
  <w:style w:type="character" w:customStyle="1" w:styleId="cm-def">
    <w:name w:val="cm-def"/>
    <w:basedOn w:val="DefaultParagraphFont"/>
    <w:rsid w:val="00696F4D"/>
  </w:style>
  <w:style w:type="character" w:customStyle="1" w:styleId="cm-meta">
    <w:name w:val="cm-meta"/>
    <w:basedOn w:val="DefaultParagraphFont"/>
    <w:rsid w:val="00696F4D"/>
  </w:style>
  <w:style w:type="character" w:customStyle="1" w:styleId="cm-string">
    <w:name w:val="cm-string"/>
    <w:basedOn w:val="DefaultParagraphFont"/>
    <w:rsid w:val="00696F4D"/>
  </w:style>
  <w:style w:type="character" w:customStyle="1" w:styleId="cm-variable-3">
    <w:name w:val="cm-variable-3"/>
    <w:basedOn w:val="DefaultParagraphFont"/>
    <w:rsid w:val="00696F4D"/>
  </w:style>
  <w:style w:type="character" w:customStyle="1" w:styleId="cm-variable">
    <w:name w:val="cm-variable"/>
    <w:basedOn w:val="DefaultParagraphFont"/>
    <w:rsid w:val="00696F4D"/>
  </w:style>
  <w:style w:type="character" w:customStyle="1" w:styleId="hl-comment">
    <w:name w:val="hl-comment"/>
    <w:basedOn w:val="DefaultParagraphFont"/>
    <w:rsid w:val="00696F4D"/>
  </w:style>
  <w:style w:type="paragraph" w:customStyle="1" w:styleId="MongoOP">
    <w:name w:val="MongoOP"/>
    <w:basedOn w:val="Output"/>
    <w:link w:val="MongoOPChar"/>
    <w:autoRedefine/>
    <w:rsid w:val="005B3FF2"/>
    <w:pPr>
      <w:pBdr>
        <w:top w:val="single" w:sz="8" w:space="1" w:color="000000" w:themeColor="text1"/>
        <w:left w:val="single" w:sz="8" w:space="4" w:color="000000" w:themeColor="text1"/>
        <w:bottom w:val="single" w:sz="8" w:space="1" w:color="000000" w:themeColor="text1"/>
        <w:right w:val="single" w:sz="8" w:space="4" w:color="000000" w:themeColor="text1"/>
      </w:pBdr>
      <w:shd w:val="solid" w:color="F8F8F8" w:fill="000000" w:themeFill="text1"/>
    </w:pPr>
    <w:rPr>
      <w:color w:val="000000" w:themeColor="text1"/>
      <w:szCs w:val="22"/>
      <w:lang w:eastAsia="en-US"/>
      <w14:shadow w14:blurRad="50800" w14:dist="50800" w14:dir="5400000" w14:sx="0" w14:sy="0" w14:kx="0" w14:ky="0" w14:algn="ctr">
        <w14:schemeClr w14:val="tx1"/>
      </w14:shadow>
      <w14:textOutline w14:w="9525" w14:cap="rnd" w14:cmpd="sng" w14:algn="ctr">
        <w14:noFill/>
        <w14:prstDash w14:val="solid"/>
        <w14:bevel/>
      </w14:textOutline>
    </w:rPr>
  </w:style>
  <w:style w:type="character" w:customStyle="1" w:styleId="MongoOPChar">
    <w:name w:val="MongoOP Char"/>
    <w:basedOn w:val="OutputChar"/>
    <w:link w:val="MongoOP"/>
    <w:rsid w:val="005B3FF2"/>
    <w:rPr>
      <w:rFonts w:ascii="Consolas" w:hAnsi="Consolas" w:cs="Consolas"/>
      <w:b w:val="0"/>
      <w:color w:val="000000" w:themeColor="text1"/>
      <w:sz w:val="18"/>
      <w:szCs w:val="22"/>
      <w:shd w:val="solid" w:color="F8F8F8" w:fill="000000" w:themeFill="text1"/>
      <w:lang w:eastAsia="en-US"/>
      <w14:shadow w14:blurRad="50800" w14:dist="50800" w14:dir="5400000" w14:sx="0" w14:sy="0" w14:kx="0" w14:ky="0" w14:algn="ctr">
        <w14:schemeClr w14:val="tx1"/>
      </w14:shadow>
      <w14:textOutline w14:w="9525" w14:cap="rnd" w14:cmpd="sng" w14:algn="ctr">
        <w14:noFill/>
        <w14:prstDash w14:val="solid"/>
        <w14:bevel/>
      </w14:textOutline>
    </w:rPr>
  </w:style>
  <w:style w:type="character" w:styleId="UnresolvedMention">
    <w:name w:val="Unresolved Mention"/>
    <w:basedOn w:val="DefaultParagraphFont"/>
    <w:uiPriority w:val="99"/>
    <w:semiHidden/>
    <w:unhideWhenUsed/>
    <w:rsid w:val="00AD4CE1"/>
    <w:rPr>
      <w:color w:val="605E5C"/>
      <w:shd w:val="clear" w:color="auto" w:fill="E1DFDD"/>
    </w:rPr>
  </w:style>
  <w:style w:type="character" w:customStyle="1" w:styleId="hljs-keyword">
    <w:name w:val="hljs-keyword"/>
    <w:basedOn w:val="DefaultParagraphFont"/>
    <w:rsid w:val="00126CF1"/>
  </w:style>
  <w:style w:type="character" w:customStyle="1" w:styleId="hljs-builtin">
    <w:name w:val="hljs-built_in"/>
    <w:basedOn w:val="DefaultParagraphFont"/>
    <w:rsid w:val="00126CF1"/>
  </w:style>
  <w:style w:type="character" w:customStyle="1" w:styleId="hljs-string">
    <w:name w:val="hljs-string"/>
    <w:basedOn w:val="DefaultParagraphFont"/>
    <w:rsid w:val="00126CF1"/>
  </w:style>
  <w:style w:type="character" w:customStyle="1" w:styleId="hljs-attr">
    <w:name w:val="hljs-attr"/>
    <w:basedOn w:val="DefaultParagraphFont"/>
    <w:rsid w:val="00126CF1"/>
  </w:style>
  <w:style w:type="character" w:customStyle="1" w:styleId="hljs-function">
    <w:name w:val="hljs-function"/>
    <w:basedOn w:val="DefaultParagraphFont"/>
    <w:rsid w:val="00126CF1"/>
  </w:style>
  <w:style w:type="character" w:customStyle="1" w:styleId="hljs-params">
    <w:name w:val="hljs-params"/>
    <w:basedOn w:val="DefaultParagraphFont"/>
    <w:rsid w:val="00126CF1"/>
  </w:style>
  <w:style w:type="character" w:customStyle="1" w:styleId="hljs-comment">
    <w:name w:val="hljs-comment"/>
    <w:basedOn w:val="DefaultParagraphFont"/>
    <w:rsid w:val="00126CF1"/>
  </w:style>
  <w:style w:type="character" w:customStyle="1" w:styleId="hljs-doctag">
    <w:name w:val="hljs-doctag"/>
    <w:basedOn w:val="DefaultParagraphFont"/>
    <w:rsid w:val="00126CF1"/>
  </w:style>
  <w:style w:type="character" w:customStyle="1" w:styleId="hljs-subst">
    <w:name w:val="hljs-subst"/>
    <w:basedOn w:val="DefaultParagraphFont"/>
    <w:rsid w:val="00126CF1"/>
  </w:style>
  <w:style w:type="paragraph" w:customStyle="1" w:styleId="0SyntaxPink">
    <w:name w:val="0SyntaxPink"/>
    <w:basedOn w:val="Normal"/>
    <w:link w:val="0SyntaxPinkChar"/>
    <w:qFormat/>
    <w:rsid w:val="00666841"/>
    <w:rPr>
      <w:rFonts w:ascii="Consolas" w:hAnsi="Consolas"/>
      <w:color w:val="FF158A"/>
      <w:sz w:val="22"/>
    </w:rPr>
  </w:style>
  <w:style w:type="character" w:customStyle="1" w:styleId="0SyntaxPinkChar">
    <w:name w:val="0SyntaxPink Char"/>
    <w:basedOn w:val="DefaultParagraphFont"/>
    <w:link w:val="0SyntaxPink"/>
    <w:rsid w:val="00666841"/>
    <w:rPr>
      <w:rFonts w:ascii="Consolas" w:hAnsi="Consolas"/>
      <w:color w:val="FF158A"/>
      <w:sz w:val="22"/>
    </w:rPr>
  </w:style>
  <w:style w:type="paragraph" w:customStyle="1" w:styleId="0SyntaxRed">
    <w:name w:val="0SyntaxRed"/>
    <w:basedOn w:val="Normal"/>
    <w:link w:val="0SyntaxRedChar"/>
    <w:rsid w:val="00A876BF"/>
  </w:style>
  <w:style w:type="paragraph" w:customStyle="1" w:styleId="0Blue">
    <w:name w:val="0Blue"/>
    <w:basedOn w:val="Normal"/>
    <w:link w:val="0BlueChar"/>
    <w:rsid w:val="001072A7"/>
    <w:rPr>
      <w:rFonts w:ascii="Consolas" w:hAnsi="Consolas"/>
      <w:color w:val="0000FF"/>
      <w:sz w:val="18"/>
    </w:rPr>
  </w:style>
  <w:style w:type="character" w:customStyle="1" w:styleId="0SyntaxRedChar">
    <w:name w:val="0SyntaxRed Char"/>
    <w:basedOn w:val="DefaultParagraphFont"/>
    <w:link w:val="0SyntaxRed"/>
    <w:rsid w:val="00A876BF"/>
    <w:rPr>
      <w:rFonts w:ascii="Rockwell" w:hAnsi="Rockwell"/>
      <w:color w:val="000000" w:themeColor="text1"/>
    </w:rPr>
  </w:style>
  <w:style w:type="character" w:customStyle="1" w:styleId="0BlueChar">
    <w:name w:val="0Blue Char"/>
    <w:basedOn w:val="DefaultParagraphFont"/>
    <w:link w:val="0Blue"/>
    <w:rsid w:val="001072A7"/>
    <w:rPr>
      <w:rFonts w:ascii="Consolas" w:hAnsi="Consolas"/>
      <w:color w:val="0000FF"/>
      <w:sz w:val="18"/>
    </w:rPr>
  </w:style>
  <w:style w:type="paragraph" w:customStyle="1" w:styleId="separator">
    <w:name w:val="separator"/>
    <w:basedOn w:val="Normal"/>
    <w:rsid w:val="00080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eastAsia="en-US"/>
    </w:rPr>
  </w:style>
  <w:style w:type="character" w:customStyle="1" w:styleId="crayon-t">
    <w:name w:val="crayon-t"/>
    <w:basedOn w:val="DefaultParagraphFont"/>
    <w:rsid w:val="00080F39"/>
  </w:style>
  <w:style w:type="character" w:customStyle="1" w:styleId="crayon-sy">
    <w:name w:val="crayon-sy"/>
    <w:basedOn w:val="DefaultParagraphFont"/>
    <w:rsid w:val="00080F39"/>
  </w:style>
  <w:style w:type="character" w:customStyle="1" w:styleId="crayon-m">
    <w:name w:val="crayon-m"/>
    <w:basedOn w:val="DefaultParagraphFont"/>
    <w:rsid w:val="00080F39"/>
  </w:style>
  <w:style w:type="character" w:customStyle="1" w:styleId="crayon-v">
    <w:name w:val="crayon-v"/>
    <w:basedOn w:val="DefaultParagraphFont"/>
    <w:rsid w:val="00080F39"/>
  </w:style>
  <w:style w:type="character" w:customStyle="1" w:styleId="crayon-cn">
    <w:name w:val="crayon-cn"/>
    <w:basedOn w:val="DefaultParagraphFont"/>
    <w:rsid w:val="00080F39"/>
  </w:style>
  <w:style w:type="character" w:customStyle="1" w:styleId="crayon-c">
    <w:name w:val="crayon-c"/>
    <w:basedOn w:val="DefaultParagraphFont"/>
    <w:rsid w:val="00080F39"/>
  </w:style>
  <w:style w:type="paragraph" w:customStyle="1" w:styleId="Heading30">
    <w:name w:val="Heading3"/>
    <w:basedOn w:val="Heading3"/>
    <w:link w:val="Heading3Char0"/>
    <w:autoRedefine/>
    <w:qFormat/>
    <w:rsid w:val="00864436"/>
    <w:pPr>
      <w:spacing w:before="0" w:after="0"/>
    </w:pPr>
    <w:rPr>
      <w:rFonts w:ascii="Oswald" w:eastAsiaTheme="majorEastAsia" w:hAnsi="Oswald" w:cstheme="majorBidi"/>
      <w:b w:val="0"/>
      <w:color w:val="00B050"/>
      <w:lang w:val="en-GB"/>
    </w:rPr>
  </w:style>
  <w:style w:type="character" w:customStyle="1" w:styleId="Heading3Char0">
    <w:name w:val="Heading3 Char"/>
    <w:basedOn w:val="Heading3Char"/>
    <w:link w:val="Heading30"/>
    <w:rsid w:val="00864436"/>
    <w:rPr>
      <w:rFonts w:ascii="Oswald" w:eastAsiaTheme="majorEastAsia" w:hAnsi="Oswald" w:cstheme="majorBidi"/>
      <w:b w:val="0"/>
      <w:bCs/>
      <w:iCs/>
      <w:color w:val="00B050"/>
      <w:sz w:val="28"/>
      <w:szCs w:val="24"/>
      <w:u w:val="single"/>
      <w:lang w:val="en-GB"/>
    </w:rPr>
  </w:style>
  <w:style w:type="paragraph" w:styleId="Revision">
    <w:name w:val="Revision"/>
    <w:hidden/>
    <w:uiPriority w:val="99"/>
    <w:semiHidden/>
    <w:rsid w:val="002D2E46"/>
    <w:pPr>
      <w:spacing w:after="0" w:line="240" w:lineRule="auto"/>
    </w:pPr>
    <w:rPr>
      <w:rFonts w:ascii="Cambria" w:hAnsi="Cambria"/>
      <w:color w:val="000000" w:themeColor="text1"/>
      <w:sz w:val="24"/>
    </w:rPr>
  </w:style>
  <w:style w:type="paragraph" w:styleId="PlainText">
    <w:name w:val="Plain Text"/>
    <w:basedOn w:val="Normal"/>
    <w:link w:val="PlainTextChar"/>
    <w:uiPriority w:val="99"/>
    <w:unhideWhenUsed/>
    <w:rsid w:val="0090263E"/>
    <w:pPr>
      <w:spacing w:line="240" w:lineRule="auto"/>
    </w:pPr>
    <w:rPr>
      <w:rFonts w:ascii="Consolas" w:eastAsiaTheme="minorHAnsi" w:hAnsi="Consolas" w:cs="Consolas"/>
      <w:color w:val="auto"/>
      <w:sz w:val="21"/>
      <w:szCs w:val="21"/>
      <w:lang w:val="en-IN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90263E"/>
    <w:rPr>
      <w:rFonts w:ascii="Consolas" w:eastAsiaTheme="minorHAnsi" w:hAnsi="Consolas" w:cs="Consolas"/>
      <w:color w:val="auto"/>
      <w:sz w:val="21"/>
      <w:szCs w:val="21"/>
      <w:lang w:val="en-I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72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4424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26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1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6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20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61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96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88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23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35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0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78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03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6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0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96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05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147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8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36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738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630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0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1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2527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93659409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1937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35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55242">
              <w:marLeft w:val="0"/>
              <w:marRight w:val="0"/>
              <w:marTop w:val="0"/>
              <w:marBottom w:val="0"/>
              <w:divBdr>
                <w:top w:val="single" w:sz="6" w:space="0" w:color="F7F9FA"/>
                <w:left w:val="single" w:sz="6" w:space="0" w:color="F7F9FA"/>
                <w:bottom w:val="single" w:sz="6" w:space="0" w:color="F7F9FA"/>
                <w:right w:val="single" w:sz="6" w:space="0" w:color="F7F9FA"/>
              </w:divBdr>
              <w:divsChild>
                <w:div w:id="176587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7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03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4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59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97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74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45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35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27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99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87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12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37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10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16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2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06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9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5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75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16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36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57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47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50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57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75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30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6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95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44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76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10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21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1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97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80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23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24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7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43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76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52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16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45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2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37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5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02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1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23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25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10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47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70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66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43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03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22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71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80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22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F7F9FA"/>
                <w:bottom w:val="none" w:sz="0" w:space="0" w:color="auto"/>
                <w:right w:val="single" w:sz="6" w:space="0" w:color="F7F9FA"/>
              </w:divBdr>
            </w:div>
          </w:divsChild>
        </w:div>
        <w:div w:id="514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76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191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174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490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198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63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0494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842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0674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285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4624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753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0332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880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8186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036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3911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333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2744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585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252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42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418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837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single" w:sz="6" w:space="0" w:color="D1D7DC"/>
                                                <w:bottom w:val="single" w:sz="6" w:space="0" w:color="D1D7DC"/>
                                                <w:right w:val="single" w:sz="6" w:space="0" w:color="D1D7DC"/>
                                              </w:divBdr>
                                              <w:divsChild>
                                                <w:div w:id="966593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9692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5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512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88563412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33969887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72549044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60222588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88347115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2964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4530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</w:divsChild>
    </w:div>
    <w:div w:id="3718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65543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</w:divsChild>
    </w:div>
    <w:div w:id="3870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48386"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  <w:divsChild>
            <w:div w:id="12434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5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3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3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8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1745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1950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483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0157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450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6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9664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</w:divsChild>
    </w:div>
    <w:div w:id="5008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8253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</w:divsChild>
    </w:div>
    <w:div w:id="5757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6299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3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9704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40696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2515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5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2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61831">
              <w:marLeft w:val="0"/>
              <w:marRight w:val="0"/>
              <w:marTop w:val="0"/>
              <w:marBottom w:val="0"/>
              <w:divBdr>
                <w:top w:val="single" w:sz="6" w:space="0" w:color="F7F9FA"/>
                <w:left w:val="single" w:sz="6" w:space="0" w:color="F7F9FA"/>
                <w:bottom w:val="single" w:sz="6" w:space="0" w:color="F7F9FA"/>
                <w:right w:val="single" w:sz="6" w:space="0" w:color="F7F9FA"/>
              </w:divBdr>
              <w:divsChild>
                <w:div w:id="3100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28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93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96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24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24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64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14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3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F7F9FA"/>
                <w:bottom w:val="none" w:sz="0" w:space="0" w:color="auto"/>
                <w:right w:val="single" w:sz="6" w:space="0" w:color="F7F9FA"/>
              </w:divBdr>
            </w:div>
          </w:divsChild>
        </w:div>
        <w:div w:id="19422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25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77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88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307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742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022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818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3174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710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4687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1337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4987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01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8265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582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5237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80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0668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299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143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54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058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76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268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409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single" w:sz="6" w:space="0" w:color="D1D7DC"/>
                                                <w:bottom w:val="single" w:sz="6" w:space="0" w:color="D1D7DC"/>
                                                <w:right w:val="single" w:sz="6" w:space="0" w:color="D1D7DC"/>
                                              </w:divBdr>
                                              <w:divsChild>
                                                <w:div w:id="66878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8873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2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0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6249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8715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8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035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7558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1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22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33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1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49051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757372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7927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5330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8031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7442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3264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9628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4752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501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3064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0764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906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710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1068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998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0893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226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9797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3561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2624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545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3680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8662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0098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278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2915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675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4279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202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753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214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502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882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144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7806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0535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736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835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8273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378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8812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40550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1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0918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5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8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7811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5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9783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92700909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78794000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0144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2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2499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0953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812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00181159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67129876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1460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6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5748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63509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0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07701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</w:divsChild>
    </w:div>
    <w:div w:id="11884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2695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1966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83920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895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4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476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319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187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9809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5692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1231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0635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647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882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254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2131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281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167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10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393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0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578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14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839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2824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125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466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132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155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357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960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2203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9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2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1071"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  <w:divsChild>
            <w:div w:id="12270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5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951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22991761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55759105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78063536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8825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55444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9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948522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2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4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953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9007434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21202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31428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</w:divsChild>
    </w:div>
    <w:div w:id="21303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45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2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7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5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3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veti_S\AppData\Roaming\Microsoft\Templates\Client%20satisfaction%20survey%20report%20(Red%20design)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51FC80-4E3F-4155-A54A-4920AD96EAE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2D53010-0FF8-448C-9025-17B08B4B787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C:\Users\kaveti_S\AppData\Roaming\Microsoft\Templates\Client satisfaction survey report (Red design).dotx</Template>
  <TotalTime>258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Kaveti Vs Satyanarayana</dc:creator>
  <cp:keywords/>
  <dc:description/>
  <cp:lastModifiedBy>Kaveti V S Satyanarayana</cp:lastModifiedBy>
  <cp:revision>293</cp:revision>
  <cp:lastPrinted>2021-09-08T06:33:00Z</cp:lastPrinted>
  <dcterms:created xsi:type="dcterms:W3CDTF">2022-06-09T06:01:00Z</dcterms:created>
  <dcterms:modified xsi:type="dcterms:W3CDTF">2023-05-04T04:44:00Z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TC039786259991</vt:lpwstr>
  </property>
</Properties>
</file>